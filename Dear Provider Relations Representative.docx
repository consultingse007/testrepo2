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id w:val="-2125839299"/>
        <w:placeholder>
          <w:docPart w:val="7AEF1B8382A1974497E3421D6984F153"/>
        </w:placeholder>
        <w:temporary/>
        <w:showingPlcHdr/>
        <w15:appearance w15:val="hidden"/>
      </w:sdtPr>
      <w:sdtEndPr/>
      <w:sdtContent>
        <w:p w14:paraId="1C11C055" w14:textId="77777777" w:rsidR="00F051C0" w:rsidRDefault="00F051C0" w:rsidP="00F051C0">
          <w:r w:rsidRPr="00F051C0">
            <w:t>Dear Provider Relations Representative,</w:t>
          </w:r>
        </w:p>
        <w:p w14:paraId="700C4F13" w14:textId="77777777" w:rsidR="00F051C0" w:rsidRDefault="00F051C0" w:rsidP="00F051C0">
          <w:r>
            <w:t>This letter is to notify you that our contract with your company is nearing term or has expired. [Provider Name] has provided valuable services to your insured members during the term of the existing contract. According to our records, we have served approximately [XX] patients with [Insert Insurance Carrier Name] from [contract onset date] to [current date].</w:t>
          </w:r>
        </w:p>
        <w:p w14:paraId="23426FB5" w14:textId="77777777" w:rsidR="00F051C0" w:rsidRDefault="00F051C0" w:rsidP="00F051C0">
          <w:r>
            <w:t xml:space="preserve">We would like to request a meeting to discuss fee schedule increases for the coming contractual term. As you are likely aware, a number of both commercial and governmental payers are increasing fee schedule allowances to offset </w:t>
          </w:r>
          <w:r w:rsidR="00041593">
            <w:t>healthcare</w:t>
          </w:r>
          <w:r>
            <w:t xml:space="preserve"> organization operational costs.</w:t>
          </w:r>
        </w:p>
        <w:p w14:paraId="46C44A7F" w14:textId="77777777" w:rsidR="00F051C0" w:rsidRDefault="00F051C0" w:rsidP="00F051C0">
          <w:r>
            <w:t>Further, our office has implemented a number of quality improvement measures which we believe will result in improved care to your insured members:</w:t>
          </w:r>
        </w:p>
        <w:p w14:paraId="736AB882" w14:textId="77777777" w:rsidR="00F051C0" w:rsidRDefault="00F051C0" w:rsidP="00F051C0">
          <w:r>
            <w:t>[</w:t>
          </w:r>
          <w:r w:rsidR="00041593">
            <w:t>Healthcare</w:t>
          </w:r>
          <w:r>
            <w:t xml:space="preserve"> practice to </w:t>
          </w:r>
          <w:r w:rsidR="00041593">
            <w:t>c</w:t>
          </w:r>
          <w:r>
            <w:t>ustomize the following bullet points to more accurately detail your quality improvements or create more appropriate descriptions]</w:t>
          </w:r>
        </w:p>
      </w:sdtContent>
    </w:sdt>
    <w:sdt>
      <w:sdtPr>
        <w:id w:val="1788087683"/>
        <w:placeholder>
          <w:docPart w:val="846B86B24E234042833173AEF02F0333"/>
        </w:placeholder>
        <w:temporary/>
        <w:showingPlcHdr/>
        <w15:appearance w15:val="hidden"/>
      </w:sdtPr>
      <w:sdtEndPr/>
      <w:sdtContent>
        <w:p w14:paraId="60355347" w14:textId="77777777" w:rsidR="00F051C0" w:rsidRPr="00F051C0" w:rsidRDefault="00F051C0" w:rsidP="00F051C0">
          <w:pPr>
            <w:pStyle w:val="ListBullet"/>
            <w:rPr>
              <w:rStyle w:val="PlaceholderText"/>
              <w:color w:val="000000" w:themeColor="text1"/>
            </w:rPr>
          </w:pPr>
          <w:r w:rsidRPr="00F051C0">
            <w:rPr>
              <w:rStyle w:val="PlaceholderText"/>
              <w:color w:val="000000" w:themeColor="text1"/>
            </w:rPr>
            <w:t>Clinical performance measurement implementation</w:t>
          </w:r>
        </w:p>
        <w:p w14:paraId="78C8B4F7" w14:textId="77777777" w:rsidR="00F051C0" w:rsidRPr="00F051C0" w:rsidRDefault="00F051C0" w:rsidP="00F051C0">
          <w:pPr>
            <w:pStyle w:val="ListBullet"/>
            <w:rPr>
              <w:rStyle w:val="PlaceholderText"/>
              <w:color w:val="000000" w:themeColor="text1"/>
            </w:rPr>
          </w:pPr>
          <w:r w:rsidRPr="00F051C0">
            <w:rPr>
              <w:rStyle w:val="PlaceholderText"/>
              <w:color w:val="000000" w:themeColor="text1"/>
            </w:rPr>
            <w:t>Patient Satisfaction Improvements (use of surveys, new locations, longer hours, organization of support groups)</w:t>
          </w:r>
        </w:p>
        <w:p w14:paraId="46D35055" w14:textId="77777777" w:rsidR="00F051C0" w:rsidRPr="00F051C0" w:rsidRDefault="00F051C0" w:rsidP="00F051C0">
          <w:pPr>
            <w:pStyle w:val="ListBullet"/>
            <w:rPr>
              <w:rStyle w:val="PlaceholderText"/>
              <w:color w:val="000000" w:themeColor="text1"/>
            </w:rPr>
          </w:pPr>
          <w:r w:rsidRPr="00F051C0">
            <w:rPr>
              <w:rStyle w:val="PlaceholderText"/>
              <w:color w:val="000000" w:themeColor="text1"/>
            </w:rPr>
            <w:t>Staffing Improvements</w:t>
          </w:r>
        </w:p>
        <w:p w14:paraId="33BD963C" w14:textId="77777777" w:rsidR="00F051C0" w:rsidRPr="00F051C0" w:rsidRDefault="00F051C0" w:rsidP="00F051C0">
          <w:pPr>
            <w:pStyle w:val="ListBullet"/>
            <w:rPr>
              <w:rStyle w:val="PlaceholderText"/>
              <w:color w:val="000000" w:themeColor="text1"/>
            </w:rPr>
          </w:pPr>
          <w:r w:rsidRPr="00F051C0">
            <w:rPr>
              <w:rStyle w:val="PlaceholderText"/>
              <w:color w:val="000000" w:themeColor="text1"/>
            </w:rPr>
            <w:t>Technology Improvements</w:t>
          </w:r>
        </w:p>
        <w:p w14:paraId="0B394EF9" w14:textId="77777777" w:rsidR="00F051C0" w:rsidRDefault="00F051C0" w:rsidP="00F051C0">
          <w:pPr>
            <w:pStyle w:val="ListBullet"/>
          </w:pPr>
          <w:r w:rsidRPr="00F051C0">
            <w:rPr>
              <w:rStyle w:val="PlaceholderText"/>
              <w:color w:val="000000" w:themeColor="text1"/>
            </w:rPr>
            <w:t>% of fees according to the zip code on consumer affairs that shows I am below the zip code fee acceptable in this zip code. [customize this to match the bottom]</w:t>
          </w:r>
        </w:p>
      </w:sdtContent>
    </w:sdt>
    <w:sdt>
      <w:sdtPr>
        <w:id w:val="-2131776594"/>
        <w:placeholder>
          <w:docPart w:val="AC32C6A758974744BB2F0509F7068A69"/>
        </w:placeholder>
        <w:temporary/>
        <w:showingPlcHdr/>
        <w15:appearance w15:val="hidden"/>
      </w:sdtPr>
      <w:sdtEndPr/>
      <w:sdtContent>
        <w:p w14:paraId="30974B66" w14:textId="77777777" w:rsidR="00F051C0" w:rsidRPr="00B54986" w:rsidRDefault="00F051C0" w:rsidP="00B54986">
          <w:pPr>
            <w:pStyle w:val="Closing"/>
          </w:pPr>
          <w:r w:rsidRPr="00B54986">
            <w:t>Sincerely,</w:t>
          </w:r>
        </w:p>
      </w:sdtContent>
    </w:sdt>
    <w:sdt>
      <w:sdtPr>
        <w:id w:val="-79067144"/>
        <w:placeholder>
          <w:docPart w:val="9DF5D939C919364BB194B87F405B10A2"/>
        </w:placeholder>
        <w:temporary/>
        <w:showingPlcHdr/>
        <w15:appearance w15:val="hidden"/>
      </w:sdtPr>
      <w:sdtEndPr/>
      <w:sdtContent>
        <w:p w14:paraId="37345096" w14:textId="77777777" w:rsidR="00F051C0" w:rsidRDefault="00F051C0" w:rsidP="00F051C0">
          <w:r w:rsidRPr="00F051C0">
            <w:t>[Name]</w:t>
          </w:r>
        </w:p>
      </w:sdtContent>
    </w:sdt>
    <w:sdt>
      <w:sdtPr>
        <w:id w:val="376445362"/>
        <w:placeholder>
          <w:docPart w:val="5BE93A8872B9D54295C70DEB6D3C0AF7"/>
        </w:placeholder>
        <w:temporary/>
        <w:showingPlcHdr/>
        <w15:appearance w15:val="hidden"/>
      </w:sdtPr>
      <w:sdtEndPr/>
      <w:sdtContent>
        <w:p w14:paraId="6D045DBC" w14:textId="77777777" w:rsidR="00F051C0" w:rsidRDefault="00F051C0" w:rsidP="00F051C0">
          <w:r w:rsidRPr="00F051C0">
            <w:t>[Office TITLE]</w:t>
          </w:r>
        </w:p>
      </w:sdtContent>
    </w:sdt>
    <w:p w14:paraId="5B8CEDEE" w14:textId="77777777" w:rsidR="00F051C0" w:rsidRDefault="00F051C0">
      <w:pPr>
        <w:spacing w:after="160" w:line="259" w:lineRule="auto"/>
      </w:pPr>
      <w:r>
        <w:br w:type="page"/>
      </w:r>
    </w:p>
    <w:sdt>
      <w:sdtPr>
        <w:id w:val="2081549454"/>
        <w:placeholder>
          <w:docPart w:val="BC2F826C64902044BBDEECB22FC37ADC"/>
        </w:placeholder>
        <w:temporary/>
        <w:showingPlcHdr/>
        <w15:appearance w15:val="hidden"/>
      </w:sdtPr>
      <w:sdtEndPr/>
      <w:sdtContent>
        <w:p w14:paraId="4890AE62" w14:textId="77777777" w:rsidR="00F051C0" w:rsidRPr="00544435" w:rsidRDefault="00F051C0" w:rsidP="00F051C0">
          <w:r w:rsidRPr="00544435">
            <w:t>[Optional Request for Additional Disclosure]</w:t>
          </w:r>
        </w:p>
        <w:p w14:paraId="717EC728" w14:textId="77777777" w:rsidR="005A20B8" w:rsidRDefault="00F051C0" w:rsidP="00F051C0">
          <w:r w:rsidRPr="00544435">
            <w:t>It appears that our office was not provided with the applicable fee schedule related to this contract or the applicable internal procedures for bundling, coding and outlier application which affect reimbursement. Therefore, we request that this additional reimbursement information be sent to us immediately. Disclosure of the information will allow us to more fully prepare for our upcoming discussion regarding this contract. As of 20XX the average fee at the 70% is and we are unable to accept the fees you are providing which are in the 40%. [customize this area]</w:t>
          </w:r>
        </w:p>
      </w:sdtContent>
    </w:sdt>
    <w:sectPr w:rsidR="005A20B8" w:rsidSect="00F051C0">
      <w:headerReference w:type="even" r:id="rId10"/>
      <w:headerReference w:type="default" r:id="rId11"/>
      <w:footerReference w:type="even" r:id="rId12"/>
      <w:footerReference w:type="default" r:id="rId13"/>
      <w:headerReference w:type="first" r:id="rId14"/>
      <w:footerReference w:type="first" r:id="rId15"/>
      <w:pgSz w:w="12240" w:h="15840"/>
      <w:pgMar w:top="2592" w:right="4306"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BF60" w14:textId="77777777" w:rsidR="00BD2D50" w:rsidRDefault="00BD2D50" w:rsidP="00825C1C">
      <w:r>
        <w:separator/>
      </w:r>
    </w:p>
  </w:endnote>
  <w:endnote w:type="continuationSeparator" w:id="0">
    <w:p w14:paraId="1B44EA65" w14:textId="77777777" w:rsidR="00BD2D50" w:rsidRDefault="00BD2D50" w:rsidP="0082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7215" w14:textId="77777777" w:rsidR="00B82A88" w:rsidRDefault="00B82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D70A8" w14:textId="77777777" w:rsidR="00B82A88" w:rsidRDefault="00B82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84E16" w14:textId="77777777" w:rsidR="00B82A88" w:rsidRDefault="00B82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79767" w14:textId="77777777" w:rsidR="00BD2D50" w:rsidRDefault="00BD2D50" w:rsidP="00825C1C">
      <w:r>
        <w:separator/>
      </w:r>
    </w:p>
  </w:footnote>
  <w:footnote w:type="continuationSeparator" w:id="0">
    <w:p w14:paraId="6356C660" w14:textId="77777777" w:rsidR="00BD2D50" w:rsidRDefault="00BD2D50" w:rsidP="0082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483E4" w14:textId="77777777" w:rsidR="00B82A88" w:rsidRDefault="00B82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6FD1B" w14:textId="77777777" w:rsidR="006B3150" w:rsidRDefault="00F051C0" w:rsidP="00B54986">
    <w:pPr>
      <w:pStyle w:val="Header"/>
      <w:ind w:right="-3586"/>
      <w:jc w:val="right"/>
    </w:pPr>
    <w:r>
      <w:rPr>
        <w:noProof/>
      </w:rPr>
      <mc:AlternateContent>
        <mc:Choice Requires="wpg">
          <w:drawing>
            <wp:anchor distT="0" distB="0" distL="114300" distR="114300" simplePos="0" relativeHeight="251670528" behindDoc="0" locked="0" layoutInCell="1" allowOverlap="1" wp14:anchorId="7D4FD04A" wp14:editId="79F6B0BF">
              <wp:simplePos x="0" y="0"/>
              <wp:positionH relativeFrom="page">
                <wp:posOffset>5257800</wp:posOffset>
              </wp:positionH>
              <wp:positionV relativeFrom="page">
                <wp:align>center</wp:align>
              </wp:positionV>
              <wp:extent cx="2249424" cy="9573768"/>
              <wp:effectExtent l="0" t="0" r="0" b="8890"/>
              <wp:wrapNone/>
              <wp:docPr id="1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49424" cy="9573768"/>
                        <a:chOff x="0" y="0"/>
                        <a:chExt cx="2246630" cy="9575800"/>
                      </a:xfrm>
                    </wpg:grpSpPr>
                    <wps:wsp>
                      <wps:cNvPr id="3" name="Rectangle 3">
                        <a:extLst>
                          <a:ext uri="{FF2B5EF4-FFF2-40B4-BE49-F238E27FC236}">
                            <a16:creationId xmlns:a16="http://schemas.microsoft.com/office/drawing/2014/main" id="{453321EE-830F-4C8A-8306-8B61D4CA3A79}"/>
                          </a:ext>
                          <a:ext uri="{C183D7F6-B498-43B3-948B-1728B52AA6E4}">
                            <adec:decorative xmlns:adec="http://schemas.microsoft.com/office/drawing/2017/decorative" val="1"/>
                          </a:ext>
                        </a:extLst>
                      </wps:cNvPr>
                      <wps:cNvSpPr/>
                      <wps:spPr>
                        <a:xfrm>
                          <a:off x="1876425" y="47625"/>
                          <a:ext cx="324897" cy="324499"/>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3" name="Picture 13">
                          <a:extLst>
                            <a:ext uri="{FF2B5EF4-FFF2-40B4-BE49-F238E27FC236}">
                              <a16:creationId xmlns:a16="http://schemas.microsoft.com/office/drawing/2014/main" id="{419449C1-80DF-419D-91F7-792D9B349F1E}"/>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a:ext>
                          </a:extLst>
                        </a:blip>
                        <a:stretch>
                          <a:fillRect/>
                        </a:stretch>
                      </pic:blipFill>
                      <pic:spPr>
                        <a:xfrm>
                          <a:off x="990600" y="0"/>
                          <a:ext cx="1256030" cy="9575800"/>
                        </a:xfrm>
                        <a:custGeom>
                          <a:avLst/>
                          <a:gdLst>
                            <a:gd name="connsiteX0" fmla="*/ 0 w 1259999"/>
                            <a:gd name="connsiteY0" fmla="*/ 0 h 9576000"/>
                            <a:gd name="connsiteX1" fmla="*/ 897598 w 1259999"/>
                            <a:gd name="connsiteY1" fmla="*/ 0 h 9576000"/>
                            <a:gd name="connsiteX2" fmla="*/ 1259999 w 1259999"/>
                            <a:gd name="connsiteY2" fmla="*/ 362401 h 9576000"/>
                            <a:gd name="connsiteX3" fmla="*/ 1259999 w 1259999"/>
                            <a:gd name="connsiteY3" fmla="*/ 9576000 h 9576000"/>
                            <a:gd name="connsiteX4" fmla="*/ 0 w 1259999"/>
                            <a:gd name="connsiteY4" fmla="*/ 9576000 h 95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999" h="9576000">
                              <a:moveTo>
                                <a:pt x="0" y="0"/>
                              </a:moveTo>
                              <a:lnTo>
                                <a:pt x="897598" y="0"/>
                              </a:lnTo>
                              <a:lnTo>
                                <a:pt x="1259999" y="362401"/>
                              </a:lnTo>
                              <a:lnTo>
                                <a:pt x="1259999" y="9576000"/>
                              </a:lnTo>
                              <a:lnTo>
                                <a:pt x="0" y="9576000"/>
                              </a:lnTo>
                              <a:close/>
                            </a:path>
                          </a:pathLst>
                        </a:custGeom>
                      </pic:spPr>
                    </pic:pic>
                    <wps:wsp>
                      <wps:cNvPr id="5" name="Rectangle 5">
                        <a:extLst>
                          <a:ext uri="{FF2B5EF4-FFF2-40B4-BE49-F238E27FC236}">
                            <a16:creationId xmlns:a16="http://schemas.microsoft.com/office/drawing/2014/main" id="{4FB03EB0-31AC-464A-A4CF-52AA945A224D}"/>
                          </a:ext>
                          <a:ext uri="{C183D7F6-B498-43B3-948B-1728B52AA6E4}">
                            <adec:decorative xmlns:adec="http://schemas.microsoft.com/office/drawing/2017/decorative" val="1"/>
                          </a:ext>
                        </a:extLst>
                      </wps:cNvPr>
                      <wps:cNvSpPr/>
                      <wps:spPr>
                        <a:xfrm>
                          <a:off x="0" y="7991475"/>
                          <a:ext cx="2066544" cy="131673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20F90E" w14:textId="77777777" w:rsidR="00F051C0" w:rsidRPr="00B54986" w:rsidRDefault="00BD2D50" w:rsidP="00F051C0">
                            <w:pPr>
                              <w:pStyle w:val="Address"/>
                            </w:pPr>
                            <w:sdt>
                              <w:sdtPr>
                                <w:id w:val="2105455899"/>
                                <w:placeholder>
                                  <w:docPart w:val="FCA694DC0F1576478CDDA4C82835C41D"/>
                                </w:placeholder>
                                <w:temporary/>
                                <w:showingPlcHdr/>
                                <w15:appearance w15:val="hidden"/>
                              </w:sdtPr>
                              <w:sdtEndPr/>
                              <w:sdtContent>
                                <w:r w:rsidR="00F051C0" w:rsidRPr="00B54986">
                                  <w:rPr>
                                    <w:rStyle w:val="PlaceholderText"/>
                                    <w:color w:val="000000" w:themeColor="text1"/>
                                  </w:rPr>
                                  <w:t>Address Line 1</w:t>
                                </w:r>
                              </w:sdtContent>
                            </w:sdt>
                          </w:p>
                          <w:p w14:paraId="32FF8227" w14:textId="77777777" w:rsidR="00F051C0" w:rsidRPr="00B54986" w:rsidRDefault="00BD2D50" w:rsidP="00F051C0">
                            <w:pPr>
                              <w:pStyle w:val="Address"/>
                            </w:pPr>
                            <w:sdt>
                              <w:sdtPr>
                                <w:id w:val="731576042"/>
                                <w:placeholder>
                                  <w:docPart w:val="15EBA4DC51454047A240892B306E14A1"/>
                                </w:placeholder>
                                <w:temporary/>
                                <w:showingPlcHdr/>
                                <w15:appearance w15:val="hidden"/>
                              </w:sdtPr>
                              <w:sdtEndPr/>
                              <w:sdtContent>
                                <w:r w:rsidR="00F051C0" w:rsidRPr="00B54986">
                                  <w:rPr>
                                    <w:rStyle w:val="PlaceholderText"/>
                                    <w:color w:val="000000" w:themeColor="text1"/>
                                  </w:rPr>
                                  <w:t>Address Line 2</w:t>
                                </w:r>
                              </w:sdtContent>
                            </w:sdt>
                          </w:p>
                          <w:p w14:paraId="0F30D382" w14:textId="77777777" w:rsidR="00F051C0" w:rsidRPr="00B54986" w:rsidRDefault="00BD2D50" w:rsidP="00F051C0">
                            <w:pPr>
                              <w:pStyle w:val="Address"/>
                            </w:pPr>
                            <w:sdt>
                              <w:sdtPr>
                                <w:id w:val="-618449867"/>
                                <w:placeholder>
                                  <w:docPart w:val="33AFF81955A50F4BB67ADD1CBE0BE352"/>
                                </w:placeholder>
                                <w:temporary/>
                                <w:showingPlcHdr/>
                                <w15:appearance w15:val="hidden"/>
                              </w:sdtPr>
                              <w:sdtEndPr/>
                              <w:sdtContent>
                                <w:r w:rsidR="00F051C0" w:rsidRPr="00B54986">
                                  <w:rPr>
                                    <w:rStyle w:val="PlaceholderText"/>
                                    <w:color w:val="000000" w:themeColor="text1"/>
                                  </w:rPr>
                                  <w:t>Phone Number</w:t>
                                </w:r>
                              </w:sdtContent>
                            </w:sdt>
                          </w:p>
                          <w:p w14:paraId="5F2EE4B0" w14:textId="77777777" w:rsidR="00F051C0" w:rsidRDefault="00BD2D50" w:rsidP="00F051C0">
                            <w:pPr>
                              <w:pStyle w:val="Address"/>
                            </w:pPr>
                            <w:sdt>
                              <w:sdtPr>
                                <w:id w:val="710530605"/>
                                <w:placeholder>
                                  <w:docPart w:val="D18FF237585AD04D903C84E4D1BB7E6F"/>
                                </w:placeholder>
                                <w:temporary/>
                                <w:showingPlcHdr/>
                                <w15:appearance w15:val="hidden"/>
                              </w:sdtPr>
                              <w:sdtEndPr/>
                              <w:sdtContent>
                                <w:r w:rsidR="00F051C0" w:rsidRPr="00B54986">
                                  <w:rPr>
                                    <w:rStyle w:val="PlaceholderText"/>
                                    <w:color w:val="000000" w:themeColor="text1"/>
                                  </w:rPr>
                                  <w:t>Website</w:t>
                                </w:r>
                              </w:sdtContent>
                            </w:sdt>
                          </w:p>
                        </w:txbxContent>
                      </wps:txbx>
                      <wps:bodyPr rtlCol="0" anchor="t"/>
                    </wps:wsp>
                    <pic:pic xmlns:pic="http://schemas.openxmlformats.org/drawingml/2006/picture">
                      <pic:nvPicPr>
                        <pic:cNvPr id="14" name="Picture 14" descr="Logo Placeholder&#1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190625" y="6896100"/>
                          <a:ext cx="868680" cy="9232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4FD04A" id="Group 15" o:spid="_x0000_s1026" style="position:absolute;left:0;text-align:left;margin-left:414pt;margin-top:0;width:177.1pt;height:753.85pt;z-index:251670528;mso-position-horizontal-relative:page;mso-position-vertical:center;mso-position-vertical-relative:page;mso-width-relative:margin;mso-height-relative:margin" coordsize="22466,957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">
              <v:rect id="Rectangle 3" o:spid="_x0000_s1027" style="position:absolute;left:18764;top:476;width:3249;height:32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" fillcolor="#b3a539 [160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9906;width:12560;height:95758;visibility:visible;mso-wrap-style:square" coordsize="1259999,957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" path="m,l897598,r362401,362401l1259999,9576000,,9576000,,xe">
                <v:imagedata r:id="rId3" o:title=""/>
                <v:formulas/>
                <v:path o:extrusionok="t" o:connecttype="custom" o:connectlocs="0,0;894771,0;1256030,362393;1256030,9575800;0,9575800" o:connectangles="0,0,0,0,0"/>
              </v:shape>
              <v:rect id="Rectangle 5" o:spid="_x0000_s1029" style="position:absolute;top:79914;width:20665;height:13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" fillcolor="#f2f2f2 [3052]" stroked="f" strokeweight="1pt">
                <v:textbox>
                  <w:txbxContent>
                    <w:p w14:paraId="5320F90E" w14:textId="77777777" w:rsidR="00F051C0" w:rsidRPr="00B54986" w:rsidRDefault="00BD2D50" w:rsidP="00F051C0">
                      <w:pPr>
                        <w:pStyle w:val="Address"/>
                      </w:pPr>
                      <w:sdt>
                        <w:sdtPr>
                          <w:id w:val="2105455899"/>
                          <w:placeholder>
                            <w:docPart w:val="FCA694DC0F1576478CDDA4C82835C41D"/>
                          </w:placeholder>
                          <w:temporary/>
                          <w:showingPlcHdr/>
                          <w15:appearance w15:val="hidden"/>
                        </w:sdtPr>
                        <w:sdtEndPr/>
                        <w:sdtContent>
                          <w:r w:rsidR="00F051C0" w:rsidRPr="00B54986">
                            <w:rPr>
                              <w:rStyle w:val="PlaceholderText"/>
                              <w:color w:val="000000" w:themeColor="text1"/>
                            </w:rPr>
                            <w:t>Address Line 1</w:t>
                          </w:r>
                        </w:sdtContent>
                      </w:sdt>
                    </w:p>
                    <w:p w14:paraId="32FF8227" w14:textId="77777777" w:rsidR="00F051C0" w:rsidRPr="00B54986" w:rsidRDefault="00BD2D50" w:rsidP="00F051C0">
                      <w:pPr>
                        <w:pStyle w:val="Address"/>
                      </w:pPr>
                      <w:sdt>
                        <w:sdtPr>
                          <w:id w:val="731576042"/>
                          <w:placeholder>
                            <w:docPart w:val="15EBA4DC51454047A240892B306E14A1"/>
                          </w:placeholder>
                          <w:temporary/>
                          <w:showingPlcHdr/>
                          <w15:appearance w15:val="hidden"/>
                        </w:sdtPr>
                        <w:sdtEndPr/>
                        <w:sdtContent>
                          <w:r w:rsidR="00F051C0" w:rsidRPr="00B54986">
                            <w:rPr>
                              <w:rStyle w:val="PlaceholderText"/>
                              <w:color w:val="000000" w:themeColor="text1"/>
                            </w:rPr>
                            <w:t>Address Line 2</w:t>
                          </w:r>
                        </w:sdtContent>
                      </w:sdt>
                    </w:p>
                    <w:p w14:paraId="0F30D382" w14:textId="77777777" w:rsidR="00F051C0" w:rsidRPr="00B54986" w:rsidRDefault="00BD2D50" w:rsidP="00F051C0">
                      <w:pPr>
                        <w:pStyle w:val="Address"/>
                      </w:pPr>
                      <w:sdt>
                        <w:sdtPr>
                          <w:id w:val="-618449867"/>
                          <w:placeholder>
                            <w:docPart w:val="33AFF81955A50F4BB67ADD1CBE0BE352"/>
                          </w:placeholder>
                          <w:temporary/>
                          <w:showingPlcHdr/>
                          <w15:appearance w15:val="hidden"/>
                        </w:sdtPr>
                        <w:sdtEndPr/>
                        <w:sdtContent>
                          <w:r w:rsidR="00F051C0" w:rsidRPr="00B54986">
                            <w:rPr>
                              <w:rStyle w:val="PlaceholderText"/>
                              <w:color w:val="000000" w:themeColor="text1"/>
                            </w:rPr>
                            <w:t>Phone Number</w:t>
                          </w:r>
                        </w:sdtContent>
                      </w:sdt>
                    </w:p>
                    <w:p w14:paraId="5F2EE4B0" w14:textId="77777777" w:rsidR="00F051C0" w:rsidRDefault="00BD2D50" w:rsidP="00F051C0">
                      <w:pPr>
                        <w:pStyle w:val="Address"/>
                      </w:pPr>
                      <w:sdt>
                        <w:sdtPr>
                          <w:id w:val="710530605"/>
                          <w:placeholder>
                            <w:docPart w:val="D18FF237585AD04D903C84E4D1BB7E6F"/>
                          </w:placeholder>
                          <w:temporary/>
                          <w:showingPlcHdr/>
                          <w15:appearance w15:val="hidden"/>
                        </w:sdtPr>
                        <w:sdtEndPr/>
                        <w:sdtContent>
                          <w:r w:rsidR="00F051C0" w:rsidRPr="00B54986">
                            <w:rPr>
                              <w:rStyle w:val="PlaceholderText"/>
                              <w:color w:val="000000" w:themeColor="text1"/>
                            </w:rPr>
                            <w:t>Website</w:t>
                          </w:r>
                        </w:sdtContent>
                      </w:sdt>
                    </w:p>
                  </w:txbxContent>
                </v:textbox>
              </v:rect>
              <v:shape id="Picture 14" o:spid="_x0000_s1030" type="#_x0000_t75" alt="Logo Placeholder&#10;" style="position:absolute;left:11906;top:68961;width:8687;height:9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">
                <v:imagedata r:id="rId4" o:title="Logo Placeholder&#1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56B4B" w14:textId="77777777" w:rsidR="00F051C0" w:rsidRDefault="00F051C0">
    <w:pPr>
      <w:pStyle w:val="Header"/>
    </w:pPr>
    <w:r>
      <w:rPr>
        <w:noProof/>
      </w:rPr>
      <mc:AlternateContent>
        <mc:Choice Requires="wpg">
          <w:drawing>
            <wp:anchor distT="0" distB="0" distL="114300" distR="114300" simplePos="0" relativeHeight="251665408" behindDoc="1" locked="0" layoutInCell="1" allowOverlap="1" wp14:anchorId="07E797FC" wp14:editId="5ABE571E">
              <wp:simplePos x="0" y="0"/>
              <wp:positionH relativeFrom="page">
                <wp:posOffset>5257800</wp:posOffset>
              </wp:positionH>
              <wp:positionV relativeFrom="page">
                <wp:align>center</wp:align>
              </wp:positionV>
              <wp:extent cx="2249424" cy="9573768"/>
              <wp:effectExtent l="0" t="0" r="0" b="889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49424" cy="9573768"/>
                        <a:chOff x="0" y="0"/>
                        <a:chExt cx="2250440" cy="9575800"/>
                      </a:xfrm>
                    </wpg:grpSpPr>
                    <wps:wsp>
                      <wps:cNvPr id="4" name="Rectangle 4">
                        <a:extLst>
                          <a:ext uri="{C183D7F6-B498-43B3-948B-1728B52AA6E4}">
                            <adec:decorative xmlns:adec="http://schemas.microsoft.com/office/drawing/2017/decorative" val="1"/>
                          </a:ext>
                        </a:extLst>
                      </wps:cNvPr>
                      <wps:cNvSpPr/>
                      <wps:spPr>
                        <a:xfrm>
                          <a:off x="1876425" y="57150"/>
                          <a:ext cx="324897" cy="324499"/>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a:xfrm>
                          <a:off x="990600" y="0"/>
                          <a:ext cx="1259840" cy="9575800"/>
                        </a:xfrm>
                        <a:custGeom>
                          <a:avLst/>
                          <a:gdLst>
                            <a:gd name="connsiteX0" fmla="*/ 0 w 1259999"/>
                            <a:gd name="connsiteY0" fmla="*/ 0 h 9576000"/>
                            <a:gd name="connsiteX1" fmla="*/ 897598 w 1259999"/>
                            <a:gd name="connsiteY1" fmla="*/ 0 h 9576000"/>
                            <a:gd name="connsiteX2" fmla="*/ 1259999 w 1259999"/>
                            <a:gd name="connsiteY2" fmla="*/ 362401 h 9576000"/>
                            <a:gd name="connsiteX3" fmla="*/ 1259999 w 1259999"/>
                            <a:gd name="connsiteY3" fmla="*/ 9576000 h 9576000"/>
                            <a:gd name="connsiteX4" fmla="*/ 0 w 1259999"/>
                            <a:gd name="connsiteY4" fmla="*/ 9576000 h 95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999" h="9576000">
                              <a:moveTo>
                                <a:pt x="0" y="0"/>
                              </a:moveTo>
                              <a:lnTo>
                                <a:pt x="897598" y="0"/>
                              </a:lnTo>
                              <a:lnTo>
                                <a:pt x="1259999" y="362401"/>
                              </a:lnTo>
                              <a:lnTo>
                                <a:pt x="1259999" y="9576000"/>
                              </a:lnTo>
                              <a:lnTo>
                                <a:pt x="0" y="9576000"/>
                              </a:lnTo>
                              <a:close/>
                            </a:path>
                          </a:pathLst>
                        </a:custGeom>
                      </pic:spPr>
                    </pic:pic>
                    <wps:wsp>
                      <wps:cNvPr id="6" name="Rectangle 6">
                        <a:extLst>
                          <a:ext uri="{C183D7F6-B498-43B3-948B-1728B52AA6E4}">
                            <adec:decorative xmlns:adec="http://schemas.microsoft.com/office/drawing/2017/decorative" val="1"/>
                          </a:ext>
                        </a:extLst>
                      </wps:cNvPr>
                      <wps:cNvSpPr/>
                      <wps:spPr>
                        <a:xfrm>
                          <a:off x="0" y="1381125"/>
                          <a:ext cx="2070590" cy="131673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EF556" w14:textId="77777777" w:rsidR="00F051C0" w:rsidRPr="00B54986" w:rsidRDefault="00BD2D50" w:rsidP="00F051C0">
                            <w:pPr>
                              <w:pStyle w:val="Address"/>
                            </w:pPr>
                            <w:sdt>
                              <w:sdtPr>
                                <w:id w:val="-2080039971"/>
                                <w:placeholder>
                                  <w:docPart w:val="674AE0BC1A0BC6419F727F8ECB03D364"/>
                                </w:placeholder>
                                <w:temporary/>
                                <w:showingPlcHdr/>
                                <w15:appearance w15:val="hidden"/>
                              </w:sdtPr>
                              <w:sdtEndPr/>
                              <w:sdtContent>
                                <w:r w:rsidR="00F051C0" w:rsidRPr="00B54986">
                                  <w:rPr>
                                    <w:rStyle w:val="PlaceholderText"/>
                                    <w:color w:val="000000" w:themeColor="text1"/>
                                  </w:rPr>
                                  <w:t>Address Line 1</w:t>
                                </w:r>
                              </w:sdtContent>
                            </w:sdt>
                          </w:p>
                          <w:p w14:paraId="7006B0AB" w14:textId="77777777" w:rsidR="00F051C0" w:rsidRPr="00B54986" w:rsidRDefault="00BD2D50" w:rsidP="00F051C0">
                            <w:pPr>
                              <w:pStyle w:val="Address"/>
                            </w:pPr>
                            <w:sdt>
                              <w:sdtPr>
                                <w:id w:val="788004443"/>
                                <w:placeholder>
                                  <w:docPart w:val="F9036933276C3545AAE8EC8A0BC15511"/>
                                </w:placeholder>
                                <w:temporary/>
                                <w:showingPlcHdr/>
                                <w15:appearance w15:val="hidden"/>
                              </w:sdtPr>
                              <w:sdtEndPr/>
                              <w:sdtContent>
                                <w:r w:rsidR="00F051C0" w:rsidRPr="00B54986">
                                  <w:rPr>
                                    <w:rStyle w:val="PlaceholderText"/>
                                    <w:color w:val="000000" w:themeColor="text1"/>
                                  </w:rPr>
                                  <w:t>Address Line 2</w:t>
                                </w:r>
                              </w:sdtContent>
                            </w:sdt>
                          </w:p>
                          <w:p w14:paraId="4BB47473" w14:textId="77777777" w:rsidR="00F051C0" w:rsidRPr="00B54986" w:rsidRDefault="00BD2D50" w:rsidP="00F051C0">
                            <w:pPr>
                              <w:pStyle w:val="Address"/>
                            </w:pPr>
                            <w:sdt>
                              <w:sdtPr>
                                <w:id w:val="1309287261"/>
                                <w:placeholder>
                                  <w:docPart w:val="D337AD0AB6A6934DBEE81F5DC08F74D1"/>
                                </w:placeholder>
                                <w:temporary/>
                                <w:showingPlcHdr/>
                                <w15:appearance w15:val="hidden"/>
                              </w:sdtPr>
                              <w:sdtEndPr/>
                              <w:sdtContent>
                                <w:r w:rsidR="00F051C0" w:rsidRPr="00B54986">
                                  <w:rPr>
                                    <w:rStyle w:val="PlaceholderText"/>
                                    <w:color w:val="000000" w:themeColor="text1"/>
                                  </w:rPr>
                                  <w:t>Phone Number</w:t>
                                </w:r>
                              </w:sdtContent>
                            </w:sdt>
                          </w:p>
                          <w:p w14:paraId="64E44202" w14:textId="77777777" w:rsidR="00F051C0" w:rsidRDefault="00BD2D50" w:rsidP="00F051C0">
                            <w:pPr>
                              <w:pStyle w:val="Address"/>
                            </w:pPr>
                            <w:sdt>
                              <w:sdtPr>
                                <w:id w:val="-271625102"/>
                                <w:placeholder>
                                  <w:docPart w:val="EFFB1878700D9744BD099775AA661331"/>
                                </w:placeholder>
                                <w:temporary/>
                                <w:showingPlcHdr/>
                                <w15:appearance w15:val="hidden"/>
                              </w:sdtPr>
                              <w:sdtEndPr/>
                              <w:sdtContent>
                                <w:r w:rsidR="00F051C0" w:rsidRPr="00B54986">
                                  <w:rPr>
                                    <w:rStyle w:val="PlaceholderText"/>
                                    <w:color w:val="000000" w:themeColor="text1"/>
                                  </w:rPr>
                                  <w:t>Website</w:t>
                                </w:r>
                              </w:sdtContent>
                            </w:sdt>
                          </w:p>
                        </w:txbxContent>
                      </wps:txbx>
                      <wps:bodyPr rtlCol="0" anchor="t"/>
                    </wps:wsp>
                  </wpg:wgp>
                </a:graphicData>
              </a:graphic>
              <wp14:sizeRelH relativeFrom="margin">
                <wp14:pctWidth>0</wp14:pctWidth>
              </wp14:sizeRelH>
              <wp14:sizeRelV relativeFrom="margin">
                <wp14:pctHeight>0</wp14:pctHeight>
              </wp14:sizeRelV>
            </wp:anchor>
          </w:drawing>
        </mc:Choice>
        <mc:Fallback>
          <w:pict>
            <v:group w14:anchorId="07E797FC" id="Group 9" o:spid="_x0000_s1031" style="position:absolute;margin-left:414pt;margin-top:0;width:177.1pt;height:753.85pt;z-index:-251651072;mso-position-horizontal-relative:page;mso-position-vertical:center;mso-position-vertical-relative:page;mso-width-relative:margin;mso-height-relative:margin" coordsize="22504,9575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">
              <v:rect id="Rectangle 4" o:spid="_x0000_s1032" style="position:absolute;left:18764;top:571;width:3249;height:32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&#13;&#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3" type="#_x0000_t75" style="position:absolute;left:9906;width:12598;height:95758;visibility:visible;mso-wrap-style:square" coordsize="1259999,957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" path="m,l897598,r362401,362401l1259999,9576000,,9576000,,xe">
                <v:imagedata r:id="rId2" o:title=""/>
                <v:formulas/>
                <v:path o:extrusionok="t" o:connecttype="custom" o:connectlocs="0,0;897485,0;1259840,362393;1259840,9575800;0,9575800" o:connectangles="0,0,0,0,0"/>
              </v:shape>
              <v:rect id="Rectangle 6" o:spid="_x0000_s1034" style="position:absolute;top:13811;width:20705;height:131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" fillcolor="#f2f2f2 [3052]" stroked="f" strokeweight="1pt">
                <v:textbox>
                  <w:txbxContent>
                    <w:p w14:paraId="41AEF556" w14:textId="77777777" w:rsidR="00F051C0" w:rsidRPr="00B54986" w:rsidRDefault="00BD2D50" w:rsidP="00F051C0">
                      <w:pPr>
                        <w:pStyle w:val="Address"/>
                      </w:pPr>
                      <w:sdt>
                        <w:sdtPr>
                          <w:id w:val="-2080039971"/>
                          <w:placeholder>
                            <w:docPart w:val="674AE0BC1A0BC6419F727F8ECB03D364"/>
                          </w:placeholder>
                          <w:temporary/>
                          <w:showingPlcHdr/>
                          <w15:appearance w15:val="hidden"/>
                        </w:sdtPr>
                        <w:sdtEndPr/>
                        <w:sdtContent>
                          <w:r w:rsidR="00F051C0" w:rsidRPr="00B54986">
                            <w:rPr>
                              <w:rStyle w:val="PlaceholderText"/>
                              <w:color w:val="000000" w:themeColor="text1"/>
                            </w:rPr>
                            <w:t>Address Line 1</w:t>
                          </w:r>
                        </w:sdtContent>
                      </w:sdt>
                    </w:p>
                    <w:p w14:paraId="7006B0AB" w14:textId="77777777" w:rsidR="00F051C0" w:rsidRPr="00B54986" w:rsidRDefault="00BD2D50" w:rsidP="00F051C0">
                      <w:pPr>
                        <w:pStyle w:val="Address"/>
                      </w:pPr>
                      <w:sdt>
                        <w:sdtPr>
                          <w:id w:val="788004443"/>
                          <w:placeholder>
                            <w:docPart w:val="F9036933276C3545AAE8EC8A0BC15511"/>
                          </w:placeholder>
                          <w:temporary/>
                          <w:showingPlcHdr/>
                          <w15:appearance w15:val="hidden"/>
                        </w:sdtPr>
                        <w:sdtEndPr/>
                        <w:sdtContent>
                          <w:r w:rsidR="00F051C0" w:rsidRPr="00B54986">
                            <w:rPr>
                              <w:rStyle w:val="PlaceholderText"/>
                              <w:color w:val="000000" w:themeColor="text1"/>
                            </w:rPr>
                            <w:t>Address Line 2</w:t>
                          </w:r>
                        </w:sdtContent>
                      </w:sdt>
                    </w:p>
                    <w:p w14:paraId="4BB47473" w14:textId="77777777" w:rsidR="00F051C0" w:rsidRPr="00B54986" w:rsidRDefault="00BD2D50" w:rsidP="00F051C0">
                      <w:pPr>
                        <w:pStyle w:val="Address"/>
                      </w:pPr>
                      <w:sdt>
                        <w:sdtPr>
                          <w:id w:val="1309287261"/>
                          <w:placeholder>
                            <w:docPart w:val="D337AD0AB6A6934DBEE81F5DC08F74D1"/>
                          </w:placeholder>
                          <w:temporary/>
                          <w:showingPlcHdr/>
                          <w15:appearance w15:val="hidden"/>
                        </w:sdtPr>
                        <w:sdtEndPr/>
                        <w:sdtContent>
                          <w:r w:rsidR="00F051C0" w:rsidRPr="00B54986">
                            <w:rPr>
                              <w:rStyle w:val="PlaceholderText"/>
                              <w:color w:val="000000" w:themeColor="text1"/>
                            </w:rPr>
                            <w:t>Phone Number</w:t>
                          </w:r>
                        </w:sdtContent>
                      </w:sdt>
                    </w:p>
                    <w:p w14:paraId="64E44202" w14:textId="77777777" w:rsidR="00F051C0" w:rsidRDefault="00BD2D50" w:rsidP="00F051C0">
                      <w:pPr>
                        <w:pStyle w:val="Address"/>
                      </w:pPr>
                      <w:sdt>
                        <w:sdtPr>
                          <w:id w:val="-271625102"/>
                          <w:placeholder>
                            <w:docPart w:val="EFFB1878700D9744BD099775AA661331"/>
                          </w:placeholder>
                          <w:temporary/>
                          <w:showingPlcHdr/>
                          <w15:appearance w15:val="hidden"/>
                        </w:sdtPr>
                        <w:sdtEndPr/>
                        <w:sdtContent>
                          <w:r w:rsidR="00F051C0" w:rsidRPr="00B54986">
                            <w:rPr>
                              <w:rStyle w:val="PlaceholderText"/>
                              <w:color w:val="000000" w:themeColor="text1"/>
                            </w:rPr>
                            <w:t>Website</w:t>
                          </w:r>
                        </w:sdtContent>
                      </w:sdt>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B8B2C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Sa1ABigKUQsAAAA"/>
  </w:docVars>
  <w:rsids>
    <w:rsidRoot w:val="000F2D49"/>
    <w:rsid w:val="00041593"/>
    <w:rsid w:val="000F2D49"/>
    <w:rsid w:val="00174BD5"/>
    <w:rsid w:val="001A422C"/>
    <w:rsid w:val="002B6BD0"/>
    <w:rsid w:val="003309A4"/>
    <w:rsid w:val="00410555"/>
    <w:rsid w:val="0051165A"/>
    <w:rsid w:val="005A20B8"/>
    <w:rsid w:val="00610254"/>
    <w:rsid w:val="00620548"/>
    <w:rsid w:val="0065049F"/>
    <w:rsid w:val="006B3150"/>
    <w:rsid w:val="007718C6"/>
    <w:rsid w:val="007971D4"/>
    <w:rsid w:val="007C307D"/>
    <w:rsid w:val="007F4659"/>
    <w:rsid w:val="00825C1C"/>
    <w:rsid w:val="00844259"/>
    <w:rsid w:val="008464C9"/>
    <w:rsid w:val="009E70CA"/>
    <w:rsid w:val="00A8791E"/>
    <w:rsid w:val="00B54986"/>
    <w:rsid w:val="00B82A88"/>
    <w:rsid w:val="00BB696A"/>
    <w:rsid w:val="00BD2D50"/>
    <w:rsid w:val="00C54DE2"/>
    <w:rsid w:val="00DC6E12"/>
    <w:rsid w:val="00E132A0"/>
    <w:rsid w:val="00EB292F"/>
    <w:rsid w:val="00F0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424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F051C0"/>
    <w:pPr>
      <w:spacing w:after="200" w:line="240" w:lineRule="auto"/>
    </w:pPr>
    <w:rPr>
      <w:rFonts w:eastAsiaTheme="minorEastAsia" w:hAnsi="Franklin Gothic Book"/>
      <w:color w:val="000000" w:themeColor="text1"/>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B3150"/>
    <w:pPr>
      <w:tabs>
        <w:tab w:val="center" w:pos="4680"/>
        <w:tab w:val="right" w:pos="9360"/>
      </w:tabs>
      <w:spacing w:after="0"/>
    </w:pPr>
  </w:style>
  <w:style w:type="character" w:customStyle="1" w:styleId="HeaderChar">
    <w:name w:val="Header Char"/>
    <w:basedOn w:val="DefaultParagraphFont"/>
    <w:link w:val="Header"/>
    <w:uiPriority w:val="99"/>
    <w:semiHidden/>
    <w:rsid w:val="00B54986"/>
    <w:rPr>
      <w:rFonts w:eastAsiaTheme="minorEastAsia" w:hAnsi="Franklin Gothic Book"/>
      <w:color w:val="000000" w:themeColor="text1"/>
      <w:kern w:val="24"/>
    </w:rPr>
  </w:style>
  <w:style w:type="paragraph" w:styleId="Footer">
    <w:name w:val="footer"/>
    <w:basedOn w:val="Normal"/>
    <w:link w:val="FooterChar"/>
    <w:uiPriority w:val="99"/>
    <w:semiHidden/>
    <w:rsid w:val="006B3150"/>
    <w:pPr>
      <w:tabs>
        <w:tab w:val="center" w:pos="4680"/>
        <w:tab w:val="right" w:pos="9360"/>
      </w:tabs>
      <w:spacing w:after="0"/>
    </w:pPr>
  </w:style>
  <w:style w:type="character" w:customStyle="1" w:styleId="FooterChar">
    <w:name w:val="Footer Char"/>
    <w:basedOn w:val="DefaultParagraphFont"/>
    <w:link w:val="Footer"/>
    <w:uiPriority w:val="99"/>
    <w:semiHidden/>
    <w:rsid w:val="00B54986"/>
    <w:rPr>
      <w:rFonts w:eastAsiaTheme="minorEastAsia" w:hAnsi="Franklin Gothic Book"/>
      <w:color w:val="000000" w:themeColor="text1"/>
      <w:kern w:val="24"/>
    </w:rPr>
  </w:style>
  <w:style w:type="paragraph" w:styleId="NormalWeb">
    <w:name w:val="Normal (Web)"/>
    <w:basedOn w:val="Normal"/>
    <w:uiPriority w:val="99"/>
    <w:semiHidden/>
    <w:rsid w:val="006B3150"/>
    <w:pPr>
      <w:spacing w:before="100" w:beforeAutospacing="1" w:after="100" w:afterAutospacing="1"/>
    </w:pPr>
    <w:rPr>
      <w:rFonts w:ascii="Times New Roman" w:hAnsi="Times New Roman" w:cs="Times New Roman"/>
      <w:sz w:val="24"/>
      <w:szCs w:val="24"/>
    </w:rPr>
  </w:style>
  <w:style w:type="paragraph" w:customStyle="1" w:styleId="Address">
    <w:name w:val="Address"/>
    <w:basedOn w:val="Normal"/>
    <w:qFormat/>
    <w:rsid w:val="00B54986"/>
    <w:pPr>
      <w:spacing w:before="240" w:after="0"/>
      <w:ind w:right="144"/>
      <w:contextualSpacing/>
      <w:jc w:val="right"/>
    </w:pPr>
    <w:rPr>
      <w:rFonts w:hAnsiTheme="minorHAnsi"/>
      <w:sz w:val="20"/>
    </w:rPr>
  </w:style>
  <w:style w:type="paragraph" w:customStyle="1" w:styleId="DoctorName">
    <w:name w:val="Doctor Name"/>
    <w:basedOn w:val="NormalWeb"/>
    <w:qFormat/>
    <w:rsid w:val="007971D4"/>
    <w:pPr>
      <w:spacing w:before="0" w:beforeAutospacing="0" w:after="0" w:afterAutospacing="0"/>
      <w:jc w:val="center"/>
    </w:pPr>
    <w:rPr>
      <w:rFonts w:asciiTheme="minorHAnsi" w:hAnsiTheme="minorHAnsi"/>
      <w:sz w:val="22"/>
      <w:lang w:val="en-ZA"/>
    </w:rPr>
  </w:style>
  <w:style w:type="table" w:styleId="TableGrid">
    <w:name w:val="Table Grid"/>
    <w:basedOn w:val="TableNormal"/>
    <w:uiPriority w:val="39"/>
    <w:rsid w:val="0079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71D4"/>
    <w:rPr>
      <w:color w:val="808080"/>
    </w:rPr>
  </w:style>
  <w:style w:type="paragraph" w:styleId="Date">
    <w:name w:val="Date"/>
    <w:basedOn w:val="Normal"/>
    <w:next w:val="Normal"/>
    <w:link w:val="DateChar"/>
    <w:uiPriority w:val="99"/>
    <w:rsid w:val="00B54986"/>
    <w:pPr>
      <w:spacing w:before="1080"/>
    </w:pPr>
  </w:style>
  <w:style w:type="character" w:customStyle="1" w:styleId="DateChar">
    <w:name w:val="Date Char"/>
    <w:basedOn w:val="DefaultParagraphFont"/>
    <w:link w:val="Date"/>
    <w:uiPriority w:val="99"/>
    <w:rsid w:val="00B54986"/>
    <w:rPr>
      <w:rFonts w:eastAsiaTheme="minorEastAsia" w:hAnsi="Franklin Gothic Book"/>
      <w:color w:val="000000" w:themeColor="text1"/>
      <w:kern w:val="24"/>
    </w:rPr>
  </w:style>
  <w:style w:type="paragraph" w:styleId="Closing">
    <w:name w:val="Closing"/>
    <w:basedOn w:val="Normal"/>
    <w:link w:val="ClosingChar"/>
    <w:uiPriority w:val="99"/>
    <w:rsid w:val="00B54986"/>
    <w:pPr>
      <w:spacing w:after="600"/>
    </w:pPr>
  </w:style>
  <w:style w:type="character" w:customStyle="1" w:styleId="ClosingChar">
    <w:name w:val="Closing Char"/>
    <w:basedOn w:val="DefaultParagraphFont"/>
    <w:link w:val="Closing"/>
    <w:uiPriority w:val="99"/>
    <w:rsid w:val="00B54986"/>
    <w:rPr>
      <w:rFonts w:eastAsiaTheme="minorEastAsia" w:hAnsi="Franklin Gothic Book"/>
      <w:color w:val="000000" w:themeColor="text1"/>
      <w:kern w:val="24"/>
    </w:rPr>
  </w:style>
  <w:style w:type="paragraph" w:styleId="ListBullet">
    <w:name w:val="List Bullet"/>
    <w:basedOn w:val="Normal"/>
    <w:uiPriority w:val="99"/>
    <w:rsid w:val="00F051C0"/>
    <w:pPr>
      <w:numPr>
        <w:numId w:val="1"/>
      </w:numPr>
      <w:spacing w:after="6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mathews/Library/Containers/com.microsoft.Word/Data/Library/Application%20Support/Microsoft/Office/16.0/DTS/Search/%7bBF38EEA4-33D0-654A-A467-8F257F3622A7%7dtf559232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EF1B8382A1974497E3421D6984F153"/>
        <w:category>
          <w:name w:val="General"/>
          <w:gallery w:val="placeholder"/>
        </w:category>
        <w:types>
          <w:type w:val="bbPlcHdr"/>
        </w:types>
        <w:behaviors>
          <w:behavior w:val="content"/>
        </w:behaviors>
        <w:guid w:val="{2D288B99-B85F-A645-8E01-7D4DD6A90F12}"/>
      </w:docPartPr>
      <w:docPartBody>
        <w:p w:rsidR="00335FCF" w:rsidRDefault="00492198" w:rsidP="00F051C0">
          <w:r w:rsidRPr="00F051C0">
            <w:t>Dear Provider Relations Representative,</w:t>
          </w:r>
        </w:p>
        <w:p w:rsidR="00335FCF" w:rsidRDefault="00492198" w:rsidP="00F051C0">
          <w:r>
            <w:t xml:space="preserve">This letter is to notify you that our contract with your company is nearing term or has expired. [Provider Name] has provided valuable services to your insured members during the term of the </w:t>
          </w:r>
          <w:r>
            <w:t>existing contract. According to our records, we have served approximately [XX] patients with [Insert Insurance Carrier Name] from [contract onset date] to [current date].</w:t>
          </w:r>
        </w:p>
        <w:p w:rsidR="00335FCF" w:rsidRDefault="00492198" w:rsidP="00F051C0">
          <w:r>
            <w:t>We would like to request a meeting to discuss fee schedule increases for the coming c</w:t>
          </w:r>
          <w:r>
            <w:t xml:space="preserve">ontractual term. As you are likely aware, a number of both commercial and governmental payers are increasing fee schedule allowances to offset </w:t>
          </w:r>
          <w:r>
            <w:t>healthcare</w:t>
          </w:r>
          <w:r>
            <w:t xml:space="preserve"> organization operational costs.</w:t>
          </w:r>
        </w:p>
        <w:p w:rsidR="00335FCF" w:rsidRDefault="00492198" w:rsidP="00F051C0">
          <w:r>
            <w:t>Further, our office has implemented a number of quality improvement me</w:t>
          </w:r>
          <w:r>
            <w:t>asures which we believe will result in improved care to your insured members:</w:t>
          </w:r>
        </w:p>
        <w:p w:rsidR="00000000" w:rsidRDefault="00492198">
          <w:pPr>
            <w:pStyle w:val="7AEF1B8382A1974497E3421D6984F153"/>
          </w:pPr>
          <w:r>
            <w:t>[</w:t>
          </w:r>
          <w:r>
            <w:t>Healthcare</w:t>
          </w:r>
          <w:r>
            <w:t xml:space="preserve"> practice to </w:t>
          </w:r>
          <w:r>
            <w:t>c</w:t>
          </w:r>
          <w:r>
            <w:t>ustomize the following bullet points to more accurately detail your quality improvements or create more appropriate descriptions]</w:t>
          </w:r>
        </w:p>
      </w:docPartBody>
    </w:docPart>
    <w:docPart>
      <w:docPartPr>
        <w:name w:val="846B86B24E234042833173AEF02F0333"/>
        <w:category>
          <w:name w:val="General"/>
          <w:gallery w:val="placeholder"/>
        </w:category>
        <w:types>
          <w:type w:val="bbPlcHdr"/>
        </w:types>
        <w:behaviors>
          <w:behavior w:val="content"/>
        </w:behaviors>
        <w:guid w:val="{896284B0-0F95-894D-81D6-80C9475F0532}"/>
      </w:docPartPr>
      <w:docPartBody>
        <w:p w:rsidR="00335FCF" w:rsidRPr="00F051C0" w:rsidRDefault="00492198" w:rsidP="00F051C0">
          <w:pPr>
            <w:pStyle w:val="ListBullet"/>
            <w:rPr>
              <w:rStyle w:val="PlaceholderText"/>
            </w:rPr>
          </w:pPr>
          <w:r w:rsidRPr="00F051C0">
            <w:rPr>
              <w:rStyle w:val="PlaceholderText"/>
            </w:rPr>
            <w:t xml:space="preserve">Clinical performance </w:t>
          </w:r>
          <w:r w:rsidRPr="00F051C0">
            <w:rPr>
              <w:rStyle w:val="PlaceholderText"/>
            </w:rPr>
            <w:t>measurement implementation</w:t>
          </w:r>
        </w:p>
        <w:p w:rsidR="00335FCF" w:rsidRPr="00F051C0" w:rsidRDefault="00492198" w:rsidP="00F051C0">
          <w:pPr>
            <w:pStyle w:val="ListBullet"/>
            <w:rPr>
              <w:rStyle w:val="PlaceholderText"/>
            </w:rPr>
          </w:pPr>
          <w:r w:rsidRPr="00F051C0">
            <w:rPr>
              <w:rStyle w:val="PlaceholderText"/>
            </w:rPr>
            <w:t>Patient Satisfaction Improvements (use of surveys, new locations, longer hours, organization of support groups)</w:t>
          </w:r>
        </w:p>
        <w:p w:rsidR="00335FCF" w:rsidRPr="00F051C0" w:rsidRDefault="00492198" w:rsidP="00F051C0">
          <w:pPr>
            <w:pStyle w:val="ListBullet"/>
            <w:rPr>
              <w:rStyle w:val="PlaceholderText"/>
            </w:rPr>
          </w:pPr>
          <w:r w:rsidRPr="00F051C0">
            <w:rPr>
              <w:rStyle w:val="PlaceholderText"/>
            </w:rPr>
            <w:t>Staffing Improvements</w:t>
          </w:r>
        </w:p>
        <w:p w:rsidR="00335FCF" w:rsidRPr="00F051C0" w:rsidRDefault="00492198" w:rsidP="00F051C0">
          <w:pPr>
            <w:pStyle w:val="ListBullet"/>
            <w:rPr>
              <w:rStyle w:val="PlaceholderText"/>
            </w:rPr>
          </w:pPr>
          <w:r w:rsidRPr="00F051C0">
            <w:rPr>
              <w:rStyle w:val="PlaceholderText"/>
            </w:rPr>
            <w:t>Technology Improvements</w:t>
          </w:r>
        </w:p>
        <w:p w:rsidR="00000000" w:rsidRDefault="00492198">
          <w:pPr>
            <w:pStyle w:val="846B86B24E234042833173AEF02F0333"/>
          </w:pPr>
          <w:r w:rsidRPr="00F051C0">
            <w:rPr>
              <w:rStyle w:val="PlaceholderText"/>
              <w:color w:val="000000" w:themeColor="text1"/>
            </w:rPr>
            <w:t>% of fees according to the zip code on consumer affairs that shows I am</w:t>
          </w:r>
          <w:r w:rsidRPr="00F051C0">
            <w:rPr>
              <w:rStyle w:val="PlaceholderText"/>
              <w:color w:val="000000" w:themeColor="text1"/>
            </w:rPr>
            <w:t xml:space="preserve"> below the zip code fee acceptable in this zip code. [customize this to match the bottom]</w:t>
          </w:r>
        </w:p>
      </w:docPartBody>
    </w:docPart>
    <w:docPart>
      <w:docPartPr>
        <w:name w:val="AC32C6A758974744BB2F0509F7068A69"/>
        <w:category>
          <w:name w:val="General"/>
          <w:gallery w:val="placeholder"/>
        </w:category>
        <w:types>
          <w:type w:val="bbPlcHdr"/>
        </w:types>
        <w:behaviors>
          <w:behavior w:val="content"/>
        </w:behaviors>
        <w:guid w:val="{99EF774C-6EFA-BB47-87FC-D5D6F9AD1FD2}"/>
      </w:docPartPr>
      <w:docPartBody>
        <w:p w:rsidR="00000000" w:rsidRDefault="00492198">
          <w:pPr>
            <w:pStyle w:val="AC32C6A758974744BB2F0509F7068A69"/>
          </w:pPr>
          <w:r w:rsidRPr="00B54986">
            <w:t>Sincerely,</w:t>
          </w:r>
        </w:p>
      </w:docPartBody>
    </w:docPart>
    <w:docPart>
      <w:docPartPr>
        <w:name w:val="9DF5D939C919364BB194B87F405B10A2"/>
        <w:category>
          <w:name w:val="General"/>
          <w:gallery w:val="placeholder"/>
        </w:category>
        <w:types>
          <w:type w:val="bbPlcHdr"/>
        </w:types>
        <w:behaviors>
          <w:behavior w:val="content"/>
        </w:behaviors>
        <w:guid w:val="{D694EFFF-A322-8244-A3CB-F185F57615F8}"/>
      </w:docPartPr>
      <w:docPartBody>
        <w:p w:rsidR="00000000" w:rsidRDefault="00492198">
          <w:pPr>
            <w:pStyle w:val="9DF5D939C919364BB194B87F405B10A2"/>
          </w:pPr>
          <w:r w:rsidRPr="00F051C0">
            <w:t>[Name]</w:t>
          </w:r>
        </w:p>
      </w:docPartBody>
    </w:docPart>
    <w:docPart>
      <w:docPartPr>
        <w:name w:val="5BE93A8872B9D54295C70DEB6D3C0AF7"/>
        <w:category>
          <w:name w:val="General"/>
          <w:gallery w:val="placeholder"/>
        </w:category>
        <w:types>
          <w:type w:val="bbPlcHdr"/>
        </w:types>
        <w:behaviors>
          <w:behavior w:val="content"/>
        </w:behaviors>
        <w:guid w:val="{D202F38E-62FA-E242-95D4-4DC3A0BDDBA0}"/>
      </w:docPartPr>
      <w:docPartBody>
        <w:p w:rsidR="00000000" w:rsidRDefault="00492198">
          <w:pPr>
            <w:pStyle w:val="5BE93A8872B9D54295C70DEB6D3C0AF7"/>
          </w:pPr>
          <w:r w:rsidRPr="00F051C0">
            <w:t>[Office TITLE]</w:t>
          </w:r>
        </w:p>
      </w:docPartBody>
    </w:docPart>
    <w:docPart>
      <w:docPartPr>
        <w:name w:val="BC2F826C64902044BBDEECB22FC37ADC"/>
        <w:category>
          <w:name w:val="General"/>
          <w:gallery w:val="placeholder"/>
        </w:category>
        <w:types>
          <w:type w:val="bbPlcHdr"/>
        </w:types>
        <w:behaviors>
          <w:behavior w:val="content"/>
        </w:behaviors>
        <w:guid w:val="{B1911352-E311-3948-9D41-861A894037E8}"/>
      </w:docPartPr>
      <w:docPartBody>
        <w:p w:rsidR="00335FCF" w:rsidRPr="00544435" w:rsidRDefault="00492198" w:rsidP="00F051C0">
          <w:r w:rsidRPr="00544435">
            <w:t>[Optional Request for Additional Disclosure]</w:t>
          </w:r>
        </w:p>
        <w:p w:rsidR="00000000" w:rsidRDefault="00492198">
          <w:pPr>
            <w:pStyle w:val="BC2F826C64902044BBDEECB22FC37ADC"/>
          </w:pPr>
          <w:r w:rsidRPr="00544435">
            <w:t xml:space="preserve">It appears that our office was not provided with the applicable fee </w:t>
          </w:r>
          <w:r w:rsidRPr="00544435">
            <w:t>schedule related to this contract or the applicable internal procedures for bundling, coding and outlier application which affect reimbursement. Therefore, we request that this additional reimbursement information be sent to us immediately. Disclosure of t</w:t>
          </w:r>
          <w:r w:rsidRPr="00544435">
            <w:t>he information will allow us to more fully prepare for our upcoming discussion regarding this contract. As of 20XX the average fee at the 70% is and we are unable to accept the fees you are providing which are in the 40%. [customize this area]</w:t>
          </w:r>
        </w:p>
      </w:docPartBody>
    </w:docPart>
    <w:docPart>
      <w:docPartPr>
        <w:name w:val="FCA694DC0F1576478CDDA4C82835C41D"/>
        <w:category>
          <w:name w:val="General"/>
          <w:gallery w:val="placeholder"/>
        </w:category>
        <w:types>
          <w:type w:val="bbPlcHdr"/>
        </w:types>
        <w:behaviors>
          <w:behavior w:val="content"/>
        </w:behaviors>
        <w:guid w:val="{9B57AD51-F494-C94B-A728-190C706006A0}"/>
      </w:docPartPr>
      <w:docPartBody>
        <w:p w:rsidR="00000000" w:rsidRDefault="00492198">
          <w:pPr>
            <w:pStyle w:val="FCA694DC0F1576478CDDA4C82835C41D"/>
          </w:pPr>
          <w:r w:rsidRPr="00B54986">
            <w:rPr>
              <w:rStyle w:val="PlaceholderText"/>
              <w:color w:val="000000" w:themeColor="text1"/>
            </w:rPr>
            <w:t>Addr</w:t>
          </w:r>
          <w:r w:rsidRPr="00B54986">
            <w:rPr>
              <w:rStyle w:val="PlaceholderText"/>
              <w:color w:val="000000" w:themeColor="text1"/>
            </w:rPr>
            <w:t>ess Line 1</w:t>
          </w:r>
        </w:p>
      </w:docPartBody>
    </w:docPart>
    <w:docPart>
      <w:docPartPr>
        <w:name w:val="15EBA4DC51454047A240892B306E14A1"/>
        <w:category>
          <w:name w:val="General"/>
          <w:gallery w:val="placeholder"/>
        </w:category>
        <w:types>
          <w:type w:val="bbPlcHdr"/>
        </w:types>
        <w:behaviors>
          <w:behavior w:val="content"/>
        </w:behaviors>
        <w:guid w:val="{FDAD44BE-F8B8-1940-85BF-ACF038C510CD}"/>
      </w:docPartPr>
      <w:docPartBody>
        <w:p w:rsidR="00000000" w:rsidRDefault="00492198">
          <w:pPr>
            <w:pStyle w:val="15EBA4DC51454047A240892B306E14A1"/>
          </w:pPr>
          <w:r w:rsidRPr="00B54986">
            <w:rPr>
              <w:rStyle w:val="PlaceholderText"/>
              <w:color w:val="000000" w:themeColor="text1"/>
            </w:rPr>
            <w:t>Address Line 2</w:t>
          </w:r>
        </w:p>
      </w:docPartBody>
    </w:docPart>
    <w:docPart>
      <w:docPartPr>
        <w:name w:val="33AFF81955A50F4BB67ADD1CBE0BE352"/>
        <w:category>
          <w:name w:val="General"/>
          <w:gallery w:val="placeholder"/>
        </w:category>
        <w:types>
          <w:type w:val="bbPlcHdr"/>
        </w:types>
        <w:behaviors>
          <w:behavior w:val="content"/>
        </w:behaviors>
        <w:guid w:val="{E7661A29-5CA3-8D4F-85FF-CD96B14ADE0D}"/>
      </w:docPartPr>
      <w:docPartBody>
        <w:p w:rsidR="00000000" w:rsidRDefault="00492198">
          <w:pPr>
            <w:pStyle w:val="33AFF81955A50F4BB67ADD1CBE0BE352"/>
          </w:pPr>
          <w:r w:rsidRPr="00B54986">
            <w:rPr>
              <w:rStyle w:val="PlaceholderText"/>
              <w:color w:val="000000" w:themeColor="text1"/>
            </w:rPr>
            <w:t>Phone Number</w:t>
          </w:r>
        </w:p>
      </w:docPartBody>
    </w:docPart>
    <w:docPart>
      <w:docPartPr>
        <w:name w:val="D18FF237585AD04D903C84E4D1BB7E6F"/>
        <w:category>
          <w:name w:val="General"/>
          <w:gallery w:val="placeholder"/>
        </w:category>
        <w:types>
          <w:type w:val="bbPlcHdr"/>
        </w:types>
        <w:behaviors>
          <w:behavior w:val="content"/>
        </w:behaviors>
        <w:guid w:val="{20157AC1-2035-464D-9319-E6C8200AE7A4}"/>
      </w:docPartPr>
      <w:docPartBody>
        <w:p w:rsidR="00000000" w:rsidRDefault="00492198">
          <w:pPr>
            <w:pStyle w:val="D18FF237585AD04D903C84E4D1BB7E6F"/>
          </w:pPr>
          <w:r w:rsidRPr="00B54986">
            <w:rPr>
              <w:rStyle w:val="PlaceholderText"/>
              <w:color w:val="000000" w:themeColor="text1"/>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B8B2C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98"/>
    <w:rsid w:val="0049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F1B8382A1974497E3421D6984F153">
    <w:name w:val="7AEF1B8382A1974497E3421D6984F153"/>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99"/>
    <w:pPr>
      <w:numPr>
        <w:numId w:val="1"/>
      </w:numPr>
      <w:spacing w:after="60"/>
      <w:ind w:left="720"/>
    </w:pPr>
    <w:rPr>
      <w:rFonts w:hAnsi="Franklin Gothic Book"/>
      <w:color w:val="000000" w:themeColor="text1"/>
      <w:kern w:val="24"/>
      <w:sz w:val="22"/>
      <w:szCs w:val="22"/>
    </w:rPr>
  </w:style>
  <w:style w:type="paragraph" w:customStyle="1" w:styleId="846B86B24E234042833173AEF02F0333">
    <w:name w:val="846B86B24E234042833173AEF02F0333"/>
  </w:style>
  <w:style w:type="paragraph" w:customStyle="1" w:styleId="AC32C6A758974744BB2F0509F7068A69">
    <w:name w:val="AC32C6A758974744BB2F0509F7068A69"/>
  </w:style>
  <w:style w:type="paragraph" w:customStyle="1" w:styleId="9DF5D939C919364BB194B87F405B10A2">
    <w:name w:val="9DF5D939C919364BB194B87F405B10A2"/>
  </w:style>
  <w:style w:type="paragraph" w:customStyle="1" w:styleId="5BE93A8872B9D54295C70DEB6D3C0AF7">
    <w:name w:val="5BE93A8872B9D54295C70DEB6D3C0AF7"/>
  </w:style>
  <w:style w:type="paragraph" w:customStyle="1" w:styleId="BC2F826C64902044BBDEECB22FC37ADC">
    <w:name w:val="BC2F826C64902044BBDEECB22FC37ADC"/>
  </w:style>
  <w:style w:type="paragraph" w:customStyle="1" w:styleId="FCA694DC0F1576478CDDA4C82835C41D">
    <w:name w:val="FCA694DC0F1576478CDDA4C82835C41D"/>
  </w:style>
  <w:style w:type="paragraph" w:customStyle="1" w:styleId="15EBA4DC51454047A240892B306E14A1">
    <w:name w:val="15EBA4DC51454047A240892B306E14A1"/>
  </w:style>
  <w:style w:type="paragraph" w:customStyle="1" w:styleId="33AFF81955A50F4BB67ADD1CBE0BE352">
    <w:name w:val="33AFF81955A50F4BB67ADD1CBE0BE352"/>
  </w:style>
  <w:style w:type="paragraph" w:customStyle="1" w:styleId="D18FF237585AD04D903C84E4D1BB7E6F">
    <w:name w:val="D18FF237585AD04D903C84E4D1BB7E6F"/>
  </w:style>
  <w:style w:type="paragraph" w:customStyle="1" w:styleId="674AE0BC1A0BC6419F727F8ECB03D364">
    <w:name w:val="674AE0BC1A0BC6419F727F8ECB03D364"/>
  </w:style>
  <w:style w:type="paragraph" w:customStyle="1" w:styleId="F9036933276C3545AAE8EC8A0BC15511">
    <w:name w:val="F9036933276C3545AAE8EC8A0BC15511"/>
  </w:style>
  <w:style w:type="paragraph" w:customStyle="1" w:styleId="D337AD0AB6A6934DBEE81F5DC08F74D1">
    <w:name w:val="D337AD0AB6A6934DBEE81F5DC08F74D1"/>
  </w:style>
  <w:style w:type="paragraph" w:customStyle="1" w:styleId="EFFB1878700D9744BD099775AA661331">
    <w:name w:val="EFFB1878700D9744BD099775AA661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Custom 53">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1A26F-E54E-497B-AFA1-9AB71F9684E2}">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56FA9EE-922C-4C30-840E-BA1B9D53C046}">
  <ds:schemaRefs>
    <ds:schemaRef ds:uri="http://schemas.microsoft.com/sharepoint/v3/contenttype/forms"/>
  </ds:schemaRefs>
</ds:datastoreItem>
</file>

<file path=customXml/itemProps3.xml><?xml version="1.0" encoding="utf-8"?>
<ds:datastoreItem xmlns:ds="http://schemas.openxmlformats.org/officeDocument/2006/customXml" ds:itemID="{251768A3-3CBA-4778-A3EE-131D001EA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Provider relations letter healthcare.dotx</Template>
  <TotalTime>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2019-12-11T12:32:00Z</dcterms:created>
  <dcterms:modified xsi:type="dcterms:W3CDTF">2019-12-11T12:32:00Z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