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alias w:val="Enter your name:"/>
        <w:tag w:val="Enter your name:"/>
        <w:id w:val="662901147"/>
        <w:placeholder>
          <w:docPart w:val="8068C340D0774542BC1A46BFC30111A6"/>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4A5E20EC" w14:textId="77777777" w:rsidR="0038461C" w:rsidRPr="00D35443" w:rsidRDefault="00D35443">
          <w:pPr>
            <w:pStyle w:val="ContactInfo"/>
          </w:pPr>
          <w:r>
            <w:t>Your Name</w:t>
          </w:r>
        </w:p>
      </w:sdtContent>
    </w:sdt>
    <w:p w14:paraId="1821C931" w14:textId="77777777" w:rsidR="0038461C" w:rsidRDefault="003810F8">
      <w:pPr>
        <w:pStyle w:val="ContactInfo"/>
      </w:pPr>
      <w:sdt>
        <w:sdtPr>
          <w:alias w:val="Enter your company name:"/>
          <w:tag w:val="Enter your company name:"/>
          <w:id w:val="372973529"/>
          <w:placeholder>
            <w:docPart w:val="34F604B1E1D51E47BE45F0AAD0E440D9"/>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p>
    <w:sdt>
      <w:sdtPr>
        <w:alias w:val="Enter your street address:"/>
        <w:tag w:val="Enter your street address:"/>
        <w:id w:val="117043116"/>
        <w:placeholder>
          <w:docPart w:val="32375CA84359A544A94CEFA4B5AE1836"/>
        </w:placeholder>
        <w:temporary/>
        <w:showingPlcHdr/>
        <w15:appearance w15:val="hidden"/>
      </w:sdtPr>
      <w:sdtEndPr/>
      <w:sdtContent>
        <w:p w14:paraId="63300CE7" w14:textId="77777777" w:rsidR="0038461C" w:rsidRDefault="00260BE1">
          <w:pPr>
            <w:pStyle w:val="ContactInfo"/>
          </w:pPr>
          <w:r>
            <w:t>Street Address</w:t>
          </w:r>
        </w:p>
      </w:sdtContent>
    </w:sdt>
    <w:sdt>
      <w:sdtPr>
        <w:alias w:val="Enter your city, st zip code:"/>
        <w:tag w:val="Enter your city, st zip code:"/>
        <w:id w:val="-238939467"/>
        <w:placeholder>
          <w:docPart w:val="9DCD066A3B96C943B1A089E2DB9E78C2"/>
        </w:placeholder>
        <w:temporary/>
        <w:showingPlcHdr/>
        <w15:appearance w15:val="hidden"/>
      </w:sdtPr>
      <w:sdtEndPr/>
      <w:sdtContent>
        <w:p w14:paraId="456BEB49" w14:textId="77777777" w:rsidR="004243C9" w:rsidRPr="004243C9" w:rsidRDefault="004243C9">
          <w:pPr>
            <w:pStyle w:val="ContactInfo"/>
          </w:pPr>
          <w:r>
            <w:t>City, ST ZIP Code</w:t>
          </w:r>
        </w:p>
      </w:sdtContent>
    </w:sdt>
    <w:p w14:paraId="582E228A" w14:textId="77777777" w:rsidR="0038461C" w:rsidRDefault="003810F8">
      <w:pPr>
        <w:pStyle w:val="Date"/>
      </w:pPr>
      <w:sdt>
        <w:sdtPr>
          <w:alias w:val="Enter date:"/>
          <w:tag w:val="Enter date:"/>
          <w:id w:val="117043170"/>
          <w:placeholder>
            <w:docPart w:val="16BC4ABE1A268A47A487A30C22C2AE58"/>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sdt>
      <w:sdtPr>
        <w:alias w:val="Enter recipient name:"/>
        <w:tag w:val="Enter recipient name:"/>
        <w:id w:val="117043182"/>
        <w:placeholder>
          <w:docPart w:val="07EABDD243038E4E949D79678347DA6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7CEFEBDC" w14:textId="77777777" w:rsidR="0038461C" w:rsidRDefault="00260BE1">
          <w:pPr>
            <w:pStyle w:val="ContactInfo"/>
          </w:pPr>
          <w:r>
            <w:t>Recipient Name</w:t>
          </w:r>
        </w:p>
      </w:sdtContent>
    </w:sdt>
    <w:sdt>
      <w:sdtPr>
        <w:alias w:val="Enter recipient title:"/>
        <w:tag w:val="Enter recipient title:"/>
        <w:id w:val="117043201"/>
        <w:placeholder>
          <w:docPart w:val="2E3A9D52CA734F438D2F7367F1FA282C"/>
        </w:placeholder>
        <w:temporary/>
        <w:showingPlcHdr/>
        <w15:appearance w15:val="hidden"/>
      </w:sdtPr>
      <w:sdtEndPr/>
      <w:sdtContent>
        <w:p w14:paraId="1B384E0F" w14:textId="77777777" w:rsidR="0038461C" w:rsidRDefault="00260BE1">
          <w:pPr>
            <w:pStyle w:val="ContactInfo"/>
          </w:pPr>
          <w:r>
            <w:t>Title</w:t>
          </w:r>
        </w:p>
      </w:sdtContent>
    </w:sdt>
    <w:sdt>
      <w:sdtPr>
        <w:alias w:val="Enter recipient company name:"/>
        <w:tag w:val="Enter crecipient ompany name:"/>
        <w:id w:val="117043228"/>
        <w:placeholder>
          <w:docPart w:val="7CDD1F0C63E45848976073385B5044AA"/>
        </w:placeholder>
        <w:temporary/>
        <w:showingPlcHdr/>
        <w15:appearance w15:val="hidden"/>
      </w:sdtPr>
      <w:sdtEndPr/>
      <w:sdtContent>
        <w:p w14:paraId="5A176818" w14:textId="77777777" w:rsidR="0038461C" w:rsidRDefault="00260BE1">
          <w:pPr>
            <w:pStyle w:val="ContactInfo"/>
          </w:pPr>
          <w:r>
            <w:t>Company Name</w:t>
          </w:r>
        </w:p>
      </w:sdtContent>
    </w:sdt>
    <w:sdt>
      <w:sdtPr>
        <w:alias w:val="Enter recipient street address:"/>
        <w:tag w:val="Enter recipient street address:"/>
        <w:id w:val="117043255"/>
        <w:placeholder>
          <w:docPart w:val="3B31AA861C987B4DBAD46D4FEEF68D49"/>
        </w:placeholder>
        <w:temporary/>
        <w:showingPlcHdr/>
        <w15:appearance w15:val="hidden"/>
      </w:sdtPr>
      <w:sdtEndPr/>
      <w:sdtContent>
        <w:p w14:paraId="4F0147F8" w14:textId="77777777" w:rsidR="0038461C" w:rsidRDefault="00260BE1">
          <w:pPr>
            <w:pStyle w:val="ContactInfo"/>
          </w:pPr>
          <w:r>
            <w:t>Street Address</w:t>
          </w:r>
        </w:p>
      </w:sdtContent>
    </w:sdt>
    <w:sdt>
      <w:sdtPr>
        <w:alias w:val="Enter recipient city, st zip code:"/>
        <w:tag w:val="Enter recipient city, st zip code:"/>
        <w:id w:val="-1238864039"/>
        <w:placeholder>
          <w:docPart w:val="1CA304DBE5FC3E4996944329CDF166C8"/>
        </w:placeholder>
        <w:temporary/>
        <w:showingPlcHdr/>
        <w15:appearance w15:val="hidden"/>
      </w:sdtPr>
      <w:sdtEndPr/>
      <w:sdtContent>
        <w:p w14:paraId="7F32DA78" w14:textId="77777777" w:rsidR="004243C9" w:rsidRDefault="004243C9">
          <w:pPr>
            <w:pStyle w:val="ContactInfo"/>
          </w:pPr>
          <w:r>
            <w:t>City, ST ZIP Code</w:t>
          </w:r>
        </w:p>
      </w:sdtContent>
    </w:sdt>
    <w:p w14:paraId="5CF42494" w14:textId="77777777" w:rsidR="0038461C" w:rsidRDefault="00260BE1">
      <w:pPr>
        <w:pStyle w:val="Salutation"/>
      </w:pPr>
      <w:r>
        <w:t xml:space="preserve">Dear </w:t>
      </w:r>
      <w:sdt>
        <w:sdtPr>
          <w:alias w:val="Recipient name:"/>
          <w:tag w:val="Recipient name:"/>
          <w:id w:val="117043257"/>
          <w:placeholder>
            <w:docPart w:val="B2699EC436708C49A57743C65E0585B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t>Recipient Name</w:t>
          </w:r>
        </w:sdtContent>
      </w:sdt>
      <w:r>
        <w:t>:</w:t>
      </w:r>
    </w:p>
    <w:p w14:paraId="1D2C2CB1" w14:textId="77777777" w:rsidR="0038461C" w:rsidRDefault="003810F8">
      <w:sdt>
        <w:sdtPr>
          <w:alias w:val="Your company name:"/>
          <w:tag w:val="Your company name:"/>
          <w:id w:val="-1979451084"/>
          <w:placeholder>
            <w:docPart w:val="8D23E8354547784A86BF34D50CB58C3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452604392"/>
          <w:placeholder>
            <w:docPart w:val="E499A2FB43E1A844979977A7FACCBBD6"/>
          </w:placeholder>
          <w:temporary/>
          <w:showingPlcHdr/>
          <w15:appearance w15:val="hidden"/>
        </w:sdtPr>
        <w:sdtEndPr/>
        <w:sdtContent>
          <w:r w:rsidR="00BE49AE">
            <w:t>employed</w:t>
          </w:r>
        </w:sdtContent>
      </w:sdt>
      <w:r w:rsidR="00BE49AE">
        <w:t xml:space="preserve"> </w:t>
      </w:r>
      <w:sdt>
        <w:sdtPr>
          <w:alias w:val="Enter employee name:"/>
          <w:tag w:val="Enter employee name:"/>
          <w:id w:val="-741326464"/>
          <w:placeholder>
            <w:docPart w:val="D14012B8EC636144A5A523FA1DFB511D"/>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940880233"/>
          <w:placeholder>
            <w:docPart w:val="9B1AA6B8E6C0B14F93990AA928CF3AAD"/>
          </w:placeholder>
          <w:temporary/>
          <w:showingPlcHdr/>
          <w15:appearance w15:val="hidden"/>
        </w:sdtPr>
        <w:sdtEndPr/>
        <w:sdtContent>
          <w:r w:rsidR="00BE49AE">
            <w:t>full-time as a senior editor. For more than four years she managed the content and delivery of our monthly internal newsletter. Her recent layoff was the direct result of an initiative at</w:t>
          </w:r>
        </w:sdtContent>
      </w:sdt>
      <w:r w:rsidR="00BE49AE">
        <w:t xml:space="preserve"> </w:t>
      </w:r>
      <w:sdt>
        <w:sdtPr>
          <w:alias w:val="Your company name:"/>
          <w:tag w:val="Your company name:"/>
          <w:id w:val="-1226379417"/>
          <w:placeholder>
            <w:docPart w:val="2BE6BE14236B8E4993501D960A7F603C"/>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1575163242"/>
          <w:placeholder>
            <w:docPart w:val="E5E75CBFF638F74E8680927931598D0A"/>
          </w:placeholder>
          <w:temporary/>
          <w:showingPlcHdr/>
          <w15:appearance w15:val="hidden"/>
        </w:sdtPr>
        <w:sdtEndPr/>
        <w:sdtContent>
          <w:r w:rsidR="00BE49AE">
            <w:t>to downsize during this slow economic quarter. Last month,</w:t>
          </w:r>
        </w:sdtContent>
      </w:sdt>
      <w:r w:rsidR="00BE49AE">
        <w:t xml:space="preserve"> </w:t>
      </w:r>
      <w:sdt>
        <w:sdtPr>
          <w:alias w:val="Your company name:"/>
          <w:tag w:val="Your company name:"/>
          <w:id w:val="-1481917549"/>
          <w:placeholder>
            <w:docPart w:val="E03B0761CF6E664B87BEE33C055BD582"/>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621508079"/>
          <w:placeholder>
            <w:docPart w:val="C899037AD57D064DA8721375D3BE9AD7"/>
          </w:placeholder>
          <w:temporary/>
          <w:showingPlcHdr/>
          <w15:appearance w15:val="hidden"/>
        </w:sdtPr>
        <w:sdtEndPr/>
        <w:sdtContent>
          <w:r w:rsidR="00BE49AE">
            <w:t>closed its editorial department indefinitely.</w:t>
          </w:r>
        </w:sdtContent>
      </w:sdt>
    </w:p>
    <w:p w14:paraId="42BB3D7F" w14:textId="77777777" w:rsidR="0038461C" w:rsidRDefault="003810F8">
      <w:sdt>
        <w:sdtPr>
          <w:alias w:val="Employee name:"/>
          <w:tag w:val="Employee name:"/>
          <w:id w:val="260115480"/>
          <w:placeholder>
            <w:docPart w:val="E0B3F9A681AC2E4DA177E10BCF9291B3"/>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75096638"/>
          <w:placeholder>
            <w:docPart w:val="7204A337A2FA0240A6FFDC242EB2D44A"/>
          </w:placeholder>
          <w:temporary/>
          <w:showingPlcHdr/>
          <w15:appearance w15:val="hidden"/>
        </w:sdtPr>
        <w:sdtEndPr/>
        <w:sdtContent>
          <w:r w:rsidR="00BE49AE">
            <w:t>is an intelligent and motivated individual. She is more than capable of managing a small group of people. As senior editor,</w:t>
          </w:r>
        </w:sdtContent>
      </w:sdt>
      <w:r w:rsidR="00BE49AE">
        <w:t xml:space="preserve"> </w:t>
      </w:r>
      <w:sdt>
        <w:sdtPr>
          <w:alias w:val="Employee name:"/>
          <w:tag w:val="Employee name:"/>
          <w:id w:val="1376580656"/>
          <w:placeholder>
            <w:docPart w:val="BAFE1C2CC724F649B285C25A36C8F4CE"/>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465238869"/>
          <w:placeholder>
            <w:docPart w:val="B4AD4C73A7ECF04DB81AFE718502FC46"/>
          </w:placeholder>
          <w:temporary/>
          <w:showingPlcHdr/>
          <w15:appearance w15:val="hidden"/>
        </w:sdtPr>
        <w:sdtEndPr/>
        <w:sdtContent>
          <w:r w:rsidR="00BE49AE">
            <w:t>recruited and managed one writer and one copy</w:t>
          </w:r>
          <w:r w:rsidR="00702D43">
            <w:t xml:space="preserve"> </w:t>
          </w:r>
          <w:r w:rsidR="00BE49AE">
            <w:t>editor. With the help of this team, she produced a high-quality newsletter every month and never missed a deadline.</w:t>
          </w:r>
        </w:sdtContent>
      </w:sdt>
    </w:p>
    <w:p w14:paraId="2432F7A5" w14:textId="77777777" w:rsidR="0038461C" w:rsidRDefault="003810F8">
      <w:sdt>
        <w:sdtPr>
          <w:alias w:val="Enter letter body:"/>
          <w:tag w:val="Enter letter body:"/>
          <w:id w:val="1507560830"/>
          <w:placeholder>
            <w:docPart w:val="9286D83B954D4E44BD7A3727E303665B"/>
          </w:placeholder>
          <w:temporary/>
          <w:showingPlcHdr/>
          <w15:appearance w15:val="hidden"/>
        </w:sdtPr>
        <w:sdtEndPr/>
        <w:sdtContent>
          <w:r w:rsidR="00BE49AE">
            <w:t>As part of her former responsibilities,</w:t>
          </w:r>
        </w:sdtContent>
      </w:sdt>
      <w:r w:rsidR="00BE49AE">
        <w:t xml:space="preserve"> </w:t>
      </w:r>
      <w:sdt>
        <w:sdtPr>
          <w:alias w:val="Employee name:"/>
          <w:tag w:val="Employee name:"/>
          <w:id w:val="1315530918"/>
          <w:placeholder>
            <w:docPart w:val="C21C3875CAB0064AB9E3AE6B8F6E7B5E"/>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056504754"/>
          <w:placeholder>
            <w:docPart w:val="DAFA34BAB7C3994D8BAA41AC0F7419E7"/>
          </w:placeholder>
          <w:temporary/>
          <w:showingPlcHdr/>
          <w15:appearance w15:val="hidden"/>
        </w:sdtPr>
        <w:sdtEndPr/>
        <w:sdtContent>
          <w:r w:rsidR="00BE49AE">
            <w:t>interviewed competitors in our sector and developed reports on new technologies and areas for growth. Peers in my field would often tell me that she was interesting to talk to and wrote credible content that accurately reflected their feedback. I believe that developing quality relationships with industry competitors is the responsibility of each</w:t>
          </w:r>
        </w:sdtContent>
      </w:sdt>
      <w:r w:rsidR="00BE49AE">
        <w:t xml:space="preserve"> </w:t>
      </w:r>
      <w:sdt>
        <w:sdtPr>
          <w:alias w:val="Your company name:"/>
          <w:tag w:val="Your company name:"/>
          <w:id w:val="1446956828"/>
          <w:placeholder>
            <w:docPart w:val="E9EE5BD12181084B90E01D7DAC951B2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135377113"/>
          <w:placeholder>
            <w:docPart w:val="CF567EEF61A46943BD6BC55262AFBFFF"/>
          </w:placeholder>
          <w:temporary/>
          <w:showingPlcHdr/>
          <w15:appearance w15:val="hidden"/>
        </w:sdtPr>
        <w:sdtEndPr/>
        <w:sdtContent>
          <w:r w:rsidR="00BE49AE">
            <w:t>employee, and</w:t>
          </w:r>
        </w:sdtContent>
      </w:sdt>
      <w:r w:rsidR="00BE49AE">
        <w:t xml:space="preserve"> </w:t>
      </w:r>
      <w:sdt>
        <w:sdtPr>
          <w:alias w:val="Employee name:"/>
          <w:tag w:val="Employee name:"/>
          <w:id w:val="-109816508"/>
          <w:placeholder>
            <w:docPart w:val="555D1B17119ED04887B8230C5E02960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BE49AE">
        <w:t xml:space="preserve">’s </w:t>
      </w:r>
      <w:sdt>
        <w:sdtPr>
          <w:alias w:val="Enter letter body:"/>
          <w:tag w:val="Enter letter body:"/>
          <w:id w:val="-441835964"/>
          <w:placeholder>
            <w:docPart w:val="F709567E60B2A24A83A80EEAE3A3AB1D"/>
          </w:placeholder>
          <w:temporary/>
          <w:showingPlcHdr/>
          <w15:appearance w15:val="hidden"/>
        </w:sdtPr>
        <w:sdtEndPr/>
        <w:sdtContent>
          <w:r w:rsidR="00BE49AE">
            <w:t>consistent contributions to that end are an excellent case in point.</w:t>
          </w:r>
        </w:sdtContent>
      </w:sdt>
    </w:p>
    <w:p w14:paraId="52534BDC" w14:textId="77777777" w:rsidR="0038461C" w:rsidRDefault="003810F8">
      <w:sdt>
        <w:sdtPr>
          <w:alias w:val="Enter letter body:"/>
          <w:tag w:val="Enter letter body:"/>
          <w:id w:val="1796948851"/>
          <w:placeholder>
            <w:docPart w:val="441AC62E540B0440888D698376E96D7F"/>
          </w:placeholder>
          <w:temporary/>
          <w:showingPlcHdr/>
          <w15:appearance w15:val="hidden"/>
        </w:sdtPr>
        <w:sdtEndPr/>
        <w:sdtContent>
          <w:r w:rsidR="00BE49AE">
            <w:t>If you would like additional information about</w:t>
          </w:r>
        </w:sdtContent>
      </w:sdt>
      <w:r w:rsidR="00BE49AE">
        <w:t xml:space="preserve"> </w:t>
      </w:r>
      <w:sdt>
        <w:sdtPr>
          <w:alias w:val="Employee name:"/>
          <w:tag w:val="Employee name:"/>
          <w:id w:val="1490285918"/>
          <w:placeholder>
            <w:docPart w:val="529D0A535C051C49A22CA859F13DE4F6"/>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136981239"/>
          <w:placeholder>
            <w:docPart w:val="DFD7281FBFDB9D4A94F08B293952F08F"/>
          </w:placeholder>
          <w:temporary/>
          <w:showingPlcHdr/>
          <w15:appearance w15:val="hidden"/>
        </w:sdtPr>
        <w:sdtEndPr/>
        <w:sdtContent>
          <w:r w:rsidR="00BE49AE">
            <w:t>you can telephone me at</w:t>
          </w:r>
        </w:sdtContent>
      </w:sdt>
      <w:r w:rsidR="00BE49AE">
        <w:t xml:space="preserve"> </w:t>
      </w:r>
      <w:sdt>
        <w:sdtPr>
          <w:alias w:val="Enter telephone number:"/>
          <w:tag w:val="Enter telephone number:"/>
          <w:id w:val="-1881165058"/>
          <w:placeholder>
            <w:docPart w:val="10846B97DC4CC049B6CEC48D495B626A"/>
          </w:placeholder>
          <w:temporary/>
          <w:showingPlcHdr/>
          <w15:appearance w15:val="hidden"/>
        </w:sdtPr>
        <w:sdtEndPr/>
        <w:sdtContent>
          <w:r w:rsidR="00260BE1">
            <w:t>telephone number</w:t>
          </w:r>
        </w:sdtContent>
      </w:sdt>
      <w:r w:rsidR="00260BE1">
        <w:t>.</w:t>
      </w:r>
    </w:p>
    <w:p w14:paraId="6092055F" w14:textId="77777777" w:rsidR="0038461C" w:rsidRDefault="003810F8">
      <w:pPr>
        <w:pStyle w:val="Closing"/>
      </w:pPr>
      <w:sdt>
        <w:sdtPr>
          <w:alias w:val="Sincerely:"/>
          <w:tag w:val="Sincerely:"/>
          <w:id w:val="-1774322255"/>
          <w:placeholder>
            <w:docPart w:val="A36C3569AE7A774D974D4D941D89F922"/>
          </w:placeholder>
          <w:temporary/>
          <w:showingPlcHdr/>
          <w15:appearance w15:val="hidden"/>
        </w:sdtPr>
        <w:sdtEndPr/>
        <w:sdtContent>
          <w:r w:rsidR="00BE49AE">
            <w:t>Sincerely</w:t>
          </w:r>
        </w:sdtContent>
      </w:sdt>
      <w:r w:rsidR="00260BE1">
        <w:t>,</w:t>
      </w:r>
    </w:p>
    <w:sdt>
      <w:sdtPr>
        <w:alias w:val="Your name:"/>
        <w:tag w:val="Your name:"/>
        <w:id w:val="-540511450"/>
        <w:placeholder>
          <w:docPart w:val="8DCED2420E85C04FABF9D6A0BA8EDF4C"/>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5CE4EE2B" w14:textId="77777777" w:rsidR="00D35443" w:rsidRPr="00D35443" w:rsidRDefault="00D35443" w:rsidP="00D35443">
          <w:pPr>
            <w:pStyle w:val="Signature"/>
          </w:pPr>
          <w:r w:rsidRPr="00D35443">
            <w:t>Your Name</w:t>
          </w:r>
        </w:p>
      </w:sdtContent>
    </w:sdt>
    <w:sdt>
      <w:sdtPr>
        <w:alias w:val="Enter your title:"/>
        <w:tag w:val="Enter your title:"/>
        <w:id w:val="117043259"/>
        <w:placeholder>
          <w:docPart w:val="A09DE08153F64A48893C7FFA11FF634B"/>
        </w:placeholder>
        <w:temporary/>
        <w:showingPlcHdr/>
        <w15:appearance w15:val="hidden"/>
      </w:sdtPr>
      <w:sdtEndPr/>
      <w:sdtContent>
        <w:p w14:paraId="5591CD99" w14:textId="77777777" w:rsidR="00DE284C" w:rsidRPr="00DE284C" w:rsidRDefault="00260BE1" w:rsidP="00DE284C">
          <w:pPr>
            <w:pStyle w:val="Signature"/>
          </w:pPr>
          <w:r>
            <w:t>Title</w:t>
          </w:r>
        </w:p>
      </w:sdtContent>
    </w:sdt>
    <w:sectPr w:rsidR="00DE284C" w:rsidRPr="00DE284C">
      <w:headerReference w:type="default" r:id="rId7"/>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BE3D5" w14:textId="77777777" w:rsidR="003810F8" w:rsidRDefault="003810F8">
      <w:r>
        <w:separator/>
      </w:r>
    </w:p>
  </w:endnote>
  <w:endnote w:type="continuationSeparator" w:id="0">
    <w:p w14:paraId="09F56FEA" w14:textId="77777777" w:rsidR="003810F8" w:rsidRDefault="0038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DE88C" w14:textId="77777777" w:rsidR="003810F8" w:rsidRDefault="003810F8">
      <w:r>
        <w:separator/>
      </w:r>
    </w:p>
  </w:footnote>
  <w:footnote w:type="continuationSeparator" w:id="0">
    <w:p w14:paraId="30CBF90D" w14:textId="77777777" w:rsidR="003810F8" w:rsidRDefault="00381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043316"/>
      <w:placeholder>
        <w:docPart w:val="7CDD1F0C63E45848976073385B5044AA"/>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1F033C24" w14:textId="77777777" w:rsidR="0038461C" w:rsidRDefault="002A2172">
        <w:pPr>
          <w:pStyle w:val="Header"/>
        </w:pPr>
        <w:r>
          <w:t>Recipient Name</w:t>
        </w:r>
      </w:p>
    </w:sdtContent>
  </w:sdt>
  <w:p w14:paraId="5A26E0F5" w14:textId="77777777" w:rsidR="0038461C" w:rsidRDefault="003810F8">
    <w:pPr>
      <w:pStyle w:val="Header"/>
    </w:pPr>
    <w:sdt>
      <w:sdtPr>
        <w:alias w:val="Date:"/>
        <w:tag w:val="Date:"/>
        <w:id w:val="117043317"/>
        <w:placeholder>
          <w:docPart w:val="3B31AA861C987B4DBAD46D4FEEF68D49"/>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14:paraId="2090F378" w14:textId="77777777"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6B"/>
    <w:rsid w:val="000519A2"/>
    <w:rsid w:val="00061193"/>
    <w:rsid w:val="000D00A1"/>
    <w:rsid w:val="001477B0"/>
    <w:rsid w:val="001950CD"/>
    <w:rsid w:val="00260BE1"/>
    <w:rsid w:val="002A2172"/>
    <w:rsid w:val="003810F8"/>
    <w:rsid w:val="0038461C"/>
    <w:rsid w:val="003900DC"/>
    <w:rsid w:val="004243C9"/>
    <w:rsid w:val="004B7DA6"/>
    <w:rsid w:val="00535573"/>
    <w:rsid w:val="005D6F6B"/>
    <w:rsid w:val="00657D88"/>
    <w:rsid w:val="00702D43"/>
    <w:rsid w:val="007825E7"/>
    <w:rsid w:val="00815F8F"/>
    <w:rsid w:val="008D7A87"/>
    <w:rsid w:val="00BC7118"/>
    <w:rsid w:val="00BE49AE"/>
    <w:rsid w:val="00C350AB"/>
    <w:rsid w:val="00D04B72"/>
    <w:rsid w:val="00D35443"/>
    <w:rsid w:val="00DB5159"/>
    <w:rsid w:val="00DE284C"/>
    <w:rsid w:val="00E630B1"/>
    <w:rsid w:val="00E66F2E"/>
    <w:rsid w:val="00F22A7A"/>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D48F5"/>
  <w15:docId w15:val="{105CFDD8-39E4-144D-BC9D-3CB72F7B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mathews/Library/Containers/com.microsoft.Word/Data/Library/Application%20Support/Microsoft/Office/16.0/DTS/Search/%7bFEFCD7E3-040C-2540-962D-83874E3DBDFA%7dtf034649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68C340D0774542BC1A46BFC30111A6"/>
        <w:category>
          <w:name w:val="General"/>
          <w:gallery w:val="placeholder"/>
        </w:category>
        <w:types>
          <w:type w:val="bbPlcHdr"/>
        </w:types>
        <w:behaviors>
          <w:behavior w:val="content"/>
        </w:behaviors>
        <w:guid w:val="{0A55A2EC-6649-B142-A13C-6BC788CF2AAA}"/>
      </w:docPartPr>
      <w:docPartBody>
        <w:p w:rsidR="00000000" w:rsidRDefault="00D267ED">
          <w:pPr>
            <w:pStyle w:val="8068C340D0774542BC1A46BFC30111A6"/>
          </w:pPr>
          <w:r>
            <w:t>Your Name</w:t>
          </w:r>
        </w:p>
      </w:docPartBody>
    </w:docPart>
    <w:docPart>
      <w:docPartPr>
        <w:name w:val="34F604B1E1D51E47BE45F0AAD0E440D9"/>
        <w:category>
          <w:name w:val="General"/>
          <w:gallery w:val="placeholder"/>
        </w:category>
        <w:types>
          <w:type w:val="bbPlcHdr"/>
        </w:types>
        <w:behaviors>
          <w:behavior w:val="content"/>
        </w:behaviors>
        <w:guid w:val="{BEB2ACF6-175D-BE46-AD1E-12294433B4F4}"/>
      </w:docPartPr>
      <w:docPartBody>
        <w:p w:rsidR="00000000" w:rsidRDefault="00D267ED">
          <w:pPr>
            <w:pStyle w:val="34F604B1E1D51E47BE45F0AAD0E440D9"/>
          </w:pPr>
          <w:r>
            <w:t>Your Company Name</w:t>
          </w:r>
        </w:p>
      </w:docPartBody>
    </w:docPart>
    <w:docPart>
      <w:docPartPr>
        <w:name w:val="32375CA84359A544A94CEFA4B5AE1836"/>
        <w:category>
          <w:name w:val="General"/>
          <w:gallery w:val="placeholder"/>
        </w:category>
        <w:types>
          <w:type w:val="bbPlcHdr"/>
        </w:types>
        <w:behaviors>
          <w:behavior w:val="content"/>
        </w:behaviors>
        <w:guid w:val="{01B3DD16-B93A-5045-BBA5-03EED29BD153}"/>
      </w:docPartPr>
      <w:docPartBody>
        <w:p w:rsidR="00000000" w:rsidRDefault="00D267ED">
          <w:pPr>
            <w:pStyle w:val="32375CA84359A544A94CEFA4B5AE1836"/>
          </w:pPr>
          <w:r>
            <w:t>Street Address</w:t>
          </w:r>
        </w:p>
      </w:docPartBody>
    </w:docPart>
    <w:docPart>
      <w:docPartPr>
        <w:name w:val="9DCD066A3B96C943B1A089E2DB9E78C2"/>
        <w:category>
          <w:name w:val="General"/>
          <w:gallery w:val="placeholder"/>
        </w:category>
        <w:types>
          <w:type w:val="bbPlcHdr"/>
        </w:types>
        <w:behaviors>
          <w:behavior w:val="content"/>
        </w:behaviors>
        <w:guid w:val="{C2CA0F55-4D0A-554B-9CE3-E2C89FFE372E}"/>
      </w:docPartPr>
      <w:docPartBody>
        <w:p w:rsidR="00000000" w:rsidRDefault="00D267ED">
          <w:pPr>
            <w:pStyle w:val="9DCD066A3B96C943B1A089E2DB9E78C2"/>
          </w:pPr>
          <w:r>
            <w:t>City, ST ZIP Code</w:t>
          </w:r>
        </w:p>
      </w:docPartBody>
    </w:docPart>
    <w:docPart>
      <w:docPartPr>
        <w:name w:val="16BC4ABE1A268A47A487A30C22C2AE58"/>
        <w:category>
          <w:name w:val="General"/>
          <w:gallery w:val="placeholder"/>
        </w:category>
        <w:types>
          <w:type w:val="bbPlcHdr"/>
        </w:types>
        <w:behaviors>
          <w:behavior w:val="content"/>
        </w:behaviors>
        <w:guid w:val="{DC83DB41-7485-E64F-BD30-1EC72494A872}"/>
      </w:docPartPr>
      <w:docPartBody>
        <w:p w:rsidR="00000000" w:rsidRDefault="00D267ED">
          <w:pPr>
            <w:pStyle w:val="16BC4ABE1A268A47A487A30C22C2AE58"/>
          </w:pPr>
          <w:r>
            <w:t>Date</w:t>
          </w:r>
        </w:p>
      </w:docPartBody>
    </w:docPart>
    <w:docPart>
      <w:docPartPr>
        <w:name w:val="07EABDD243038E4E949D79678347DA6C"/>
        <w:category>
          <w:name w:val="General"/>
          <w:gallery w:val="placeholder"/>
        </w:category>
        <w:types>
          <w:type w:val="bbPlcHdr"/>
        </w:types>
        <w:behaviors>
          <w:behavior w:val="content"/>
        </w:behaviors>
        <w:guid w:val="{A077040B-2AE9-774C-8B60-A5845791D0F4}"/>
      </w:docPartPr>
      <w:docPartBody>
        <w:p w:rsidR="00000000" w:rsidRDefault="00D267ED">
          <w:pPr>
            <w:pStyle w:val="07EABDD243038E4E949D79678347DA6C"/>
          </w:pPr>
          <w:r>
            <w:t>Recipient Name</w:t>
          </w:r>
        </w:p>
      </w:docPartBody>
    </w:docPart>
    <w:docPart>
      <w:docPartPr>
        <w:name w:val="2E3A9D52CA734F438D2F7367F1FA282C"/>
        <w:category>
          <w:name w:val="General"/>
          <w:gallery w:val="placeholder"/>
        </w:category>
        <w:types>
          <w:type w:val="bbPlcHdr"/>
        </w:types>
        <w:behaviors>
          <w:behavior w:val="content"/>
        </w:behaviors>
        <w:guid w:val="{BE2EAB1A-DD25-4A47-B0FD-863FF40DE113}"/>
      </w:docPartPr>
      <w:docPartBody>
        <w:p w:rsidR="00000000" w:rsidRDefault="00D267ED">
          <w:pPr>
            <w:pStyle w:val="2E3A9D52CA734F438D2F7367F1FA282C"/>
          </w:pPr>
          <w:r>
            <w:t>Title</w:t>
          </w:r>
        </w:p>
      </w:docPartBody>
    </w:docPart>
    <w:docPart>
      <w:docPartPr>
        <w:name w:val="7CDD1F0C63E45848976073385B5044AA"/>
        <w:category>
          <w:name w:val="General"/>
          <w:gallery w:val="placeholder"/>
        </w:category>
        <w:types>
          <w:type w:val="bbPlcHdr"/>
        </w:types>
        <w:behaviors>
          <w:behavior w:val="content"/>
        </w:behaviors>
        <w:guid w:val="{559F0F9F-10DB-5347-A75A-197255F2CA6B}"/>
      </w:docPartPr>
      <w:docPartBody>
        <w:p w:rsidR="00000000" w:rsidRDefault="00D267ED">
          <w:pPr>
            <w:pStyle w:val="7CDD1F0C63E45848976073385B5044AA"/>
          </w:pPr>
          <w:r>
            <w:t>Company Name</w:t>
          </w:r>
        </w:p>
      </w:docPartBody>
    </w:docPart>
    <w:docPart>
      <w:docPartPr>
        <w:name w:val="3B31AA861C987B4DBAD46D4FEEF68D49"/>
        <w:category>
          <w:name w:val="General"/>
          <w:gallery w:val="placeholder"/>
        </w:category>
        <w:types>
          <w:type w:val="bbPlcHdr"/>
        </w:types>
        <w:behaviors>
          <w:behavior w:val="content"/>
        </w:behaviors>
        <w:guid w:val="{A3B93BD3-5856-8742-820A-0B3F78AF21D5}"/>
      </w:docPartPr>
      <w:docPartBody>
        <w:p w:rsidR="00000000" w:rsidRDefault="00D267ED">
          <w:pPr>
            <w:pStyle w:val="3B31AA861C987B4DBAD46D4FEEF68D49"/>
          </w:pPr>
          <w:r>
            <w:t>Street Address</w:t>
          </w:r>
        </w:p>
      </w:docPartBody>
    </w:docPart>
    <w:docPart>
      <w:docPartPr>
        <w:name w:val="1CA304DBE5FC3E4996944329CDF166C8"/>
        <w:category>
          <w:name w:val="General"/>
          <w:gallery w:val="placeholder"/>
        </w:category>
        <w:types>
          <w:type w:val="bbPlcHdr"/>
        </w:types>
        <w:behaviors>
          <w:behavior w:val="content"/>
        </w:behaviors>
        <w:guid w:val="{43E2F9F4-1511-B343-9513-2C98F01AB126}"/>
      </w:docPartPr>
      <w:docPartBody>
        <w:p w:rsidR="00000000" w:rsidRDefault="00D267ED">
          <w:pPr>
            <w:pStyle w:val="1CA304DBE5FC3E4996944329CDF166C8"/>
          </w:pPr>
          <w:r>
            <w:t>City, ST ZIP Code</w:t>
          </w:r>
        </w:p>
      </w:docPartBody>
    </w:docPart>
    <w:docPart>
      <w:docPartPr>
        <w:name w:val="B2699EC436708C49A57743C65E0585B0"/>
        <w:category>
          <w:name w:val="General"/>
          <w:gallery w:val="placeholder"/>
        </w:category>
        <w:types>
          <w:type w:val="bbPlcHdr"/>
        </w:types>
        <w:behaviors>
          <w:behavior w:val="content"/>
        </w:behaviors>
        <w:guid w:val="{021FDABB-3F7E-C749-946F-0E849F8381B2}"/>
      </w:docPartPr>
      <w:docPartBody>
        <w:p w:rsidR="00000000" w:rsidRDefault="00D267ED">
          <w:pPr>
            <w:pStyle w:val="B2699EC436708C49A57743C65E0585B0"/>
          </w:pPr>
          <w:r>
            <w:t>Recipient Name</w:t>
          </w:r>
        </w:p>
      </w:docPartBody>
    </w:docPart>
    <w:docPart>
      <w:docPartPr>
        <w:name w:val="8D23E8354547784A86BF34D50CB58C3D"/>
        <w:category>
          <w:name w:val="General"/>
          <w:gallery w:val="placeholder"/>
        </w:category>
        <w:types>
          <w:type w:val="bbPlcHdr"/>
        </w:types>
        <w:behaviors>
          <w:behavior w:val="content"/>
        </w:behaviors>
        <w:guid w:val="{7C552059-C509-AC49-872F-DFAF8ED3D9C6}"/>
      </w:docPartPr>
      <w:docPartBody>
        <w:p w:rsidR="00000000" w:rsidRDefault="00D267ED">
          <w:pPr>
            <w:pStyle w:val="8D23E8354547784A86BF34D50CB58C3D"/>
          </w:pPr>
          <w:r>
            <w:t>Your Company Name</w:t>
          </w:r>
        </w:p>
      </w:docPartBody>
    </w:docPart>
    <w:docPart>
      <w:docPartPr>
        <w:name w:val="E499A2FB43E1A844979977A7FACCBBD6"/>
        <w:category>
          <w:name w:val="General"/>
          <w:gallery w:val="placeholder"/>
        </w:category>
        <w:types>
          <w:type w:val="bbPlcHdr"/>
        </w:types>
        <w:behaviors>
          <w:behavior w:val="content"/>
        </w:behaviors>
        <w:guid w:val="{8A889749-3FD8-5849-BEFB-09357273CEFB}"/>
      </w:docPartPr>
      <w:docPartBody>
        <w:p w:rsidR="00000000" w:rsidRDefault="00D267ED">
          <w:pPr>
            <w:pStyle w:val="E499A2FB43E1A844979977A7FACCBBD6"/>
          </w:pPr>
          <w:r>
            <w:t>employed</w:t>
          </w:r>
        </w:p>
      </w:docPartBody>
    </w:docPart>
    <w:docPart>
      <w:docPartPr>
        <w:name w:val="D14012B8EC636144A5A523FA1DFB511D"/>
        <w:category>
          <w:name w:val="General"/>
          <w:gallery w:val="placeholder"/>
        </w:category>
        <w:types>
          <w:type w:val="bbPlcHdr"/>
        </w:types>
        <w:behaviors>
          <w:behavior w:val="content"/>
        </w:behaviors>
        <w:guid w:val="{1FAE4B44-C6FD-6042-A0C9-8FE445B708BE}"/>
      </w:docPartPr>
      <w:docPartBody>
        <w:p w:rsidR="00000000" w:rsidRDefault="00D267ED">
          <w:pPr>
            <w:pStyle w:val="D14012B8EC636144A5A523FA1DFB511D"/>
          </w:pPr>
          <w:r>
            <w:t>Employee Name</w:t>
          </w:r>
        </w:p>
      </w:docPartBody>
    </w:docPart>
    <w:docPart>
      <w:docPartPr>
        <w:name w:val="9B1AA6B8E6C0B14F93990AA928CF3AAD"/>
        <w:category>
          <w:name w:val="General"/>
          <w:gallery w:val="placeholder"/>
        </w:category>
        <w:types>
          <w:type w:val="bbPlcHdr"/>
        </w:types>
        <w:behaviors>
          <w:behavior w:val="content"/>
        </w:behaviors>
        <w:guid w:val="{98F22424-F227-4E49-B42B-DE20B03B3F25}"/>
      </w:docPartPr>
      <w:docPartBody>
        <w:p w:rsidR="00000000" w:rsidRDefault="00D267ED">
          <w:pPr>
            <w:pStyle w:val="9B1AA6B8E6C0B14F93990AA928CF3AAD"/>
          </w:pPr>
          <w:r>
            <w:t xml:space="preserve">full-time as a senior editor. For more than four years she managed the content and delivery of our monthly internal </w:t>
          </w:r>
          <w:r>
            <w:t>newsletter. Her recent layoff was the direct result of an initiative at</w:t>
          </w:r>
        </w:p>
      </w:docPartBody>
    </w:docPart>
    <w:docPart>
      <w:docPartPr>
        <w:name w:val="2BE6BE14236B8E4993501D960A7F603C"/>
        <w:category>
          <w:name w:val="General"/>
          <w:gallery w:val="placeholder"/>
        </w:category>
        <w:types>
          <w:type w:val="bbPlcHdr"/>
        </w:types>
        <w:behaviors>
          <w:behavior w:val="content"/>
        </w:behaviors>
        <w:guid w:val="{F29837E7-0E1B-0340-85B5-5C4E6DE18412}"/>
      </w:docPartPr>
      <w:docPartBody>
        <w:p w:rsidR="00000000" w:rsidRDefault="00D267ED">
          <w:pPr>
            <w:pStyle w:val="2BE6BE14236B8E4993501D960A7F603C"/>
          </w:pPr>
          <w:r>
            <w:t>Your Company Name</w:t>
          </w:r>
        </w:p>
      </w:docPartBody>
    </w:docPart>
    <w:docPart>
      <w:docPartPr>
        <w:name w:val="E5E75CBFF638F74E8680927931598D0A"/>
        <w:category>
          <w:name w:val="General"/>
          <w:gallery w:val="placeholder"/>
        </w:category>
        <w:types>
          <w:type w:val="bbPlcHdr"/>
        </w:types>
        <w:behaviors>
          <w:behavior w:val="content"/>
        </w:behaviors>
        <w:guid w:val="{2A669602-6639-8D4A-A0DD-7D414D8E2463}"/>
      </w:docPartPr>
      <w:docPartBody>
        <w:p w:rsidR="00000000" w:rsidRDefault="00D267ED">
          <w:pPr>
            <w:pStyle w:val="E5E75CBFF638F74E8680927931598D0A"/>
          </w:pPr>
          <w:r>
            <w:t>to downsize during this slow economic quarter. Last month,</w:t>
          </w:r>
        </w:p>
      </w:docPartBody>
    </w:docPart>
    <w:docPart>
      <w:docPartPr>
        <w:name w:val="E03B0761CF6E664B87BEE33C055BD582"/>
        <w:category>
          <w:name w:val="General"/>
          <w:gallery w:val="placeholder"/>
        </w:category>
        <w:types>
          <w:type w:val="bbPlcHdr"/>
        </w:types>
        <w:behaviors>
          <w:behavior w:val="content"/>
        </w:behaviors>
        <w:guid w:val="{46249F6E-6720-F840-8B0C-9BAF502ECF5B}"/>
      </w:docPartPr>
      <w:docPartBody>
        <w:p w:rsidR="00000000" w:rsidRDefault="00D267ED">
          <w:pPr>
            <w:pStyle w:val="E03B0761CF6E664B87BEE33C055BD582"/>
          </w:pPr>
          <w:r>
            <w:t>Your Company Name</w:t>
          </w:r>
        </w:p>
      </w:docPartBody>
    </w:docPart>
    <w:docPart>
      <w:docPartPr>
        <w:name w:val="C899037AD57D064DA8721375D3BE9AD7"/>
        <w:category>
          <w:name w:val="General"/>
          <w:gallery w:val="placeholder"/>
        </w:category>
        <w:types>
          <w:type w:val="bbPlcHdr"/>
        </w:types>
        <w:behaviors>
          <w:behavior w:val="content"/>
        </w:behaviors>
        <w:guid w:val="{46DB3834-9BB1-BF45-973E-EF641E6E791F}"/>
      </w:docPartPr>
      <w:docPartBody>
        <w:p w:rsidR="00000000" w:rsidRDefault="00D267ED">
          <w:pPr>
            <w:pStyle w:val="C899037AD57D064DA8721375D3BE9AD7"/>
          </w:pPr>
          <w:r>
            <w:t>closed its editorial department indefinitely.</w:t>
          </w:r>
        </w:p>
      </w:docPartBody>
    </w:docPart>
    <w:docPart>
      <w:docPartPr>
        <w:name w:val="E0B3F9A681AC2E4DA177E10BCF9291B3"/>
        <w:category>
          <w:name w:val="General"/>
          <w:gallery w:val="placeholder"/>
        </w:category>
        <w:types>
          <w:type w:val="bbPlcHdr"/>
        </w:types>
        <w:behaviors>
          <w:behavior w:val="content"/>
        </w:behaviors>
        <w:guid w:val="{3BD2B927-F3BC-294A-BFA2-CA0885E80360}"/>
      </w:docPartPr>
      <w:docPartBody>
        <w:p w:rsidR="00000000" w:rsidRDefault="00D267ED">
          <w:pPr>
            <w:pStyle w:val="E0B3F9A681AC2E4DA177E10BCF9291B3"/>
          </w:pPr>
          <w:r>
            <w:t>Employee Name</w:t>
          </w:r>
        </w:p>
      </w:docPartBody>
    </w:docPart>
    <w:docPart>
      <w:docPartPr>
        <w:name w:val="7204A337A2FA0240A6FFDC242EB2D44A"/>
        <w:category>
          <w:name w:val="General"/>
          <w:gallery w:val="placeholder"/>
        </w:category>
        <w:types>
          <w:type w:val="bbPlcHdr"/>
        </w:types>
        <w:behaviors>
          <w:behavior w:val="content"/>
        </w:behaviors>
        <w:guid w:val="{3001CD01-D3D2-9C4F-B54E-5AC65D16C685}"/>
      </w:docPartPr>
      <w:docPartBody>
        <w:p w:rsidR="00000000" w:rsidRDefault="00D267ED">
          <w:pPr>
            <w:pStyle w:val="7204A337A2FA0240A6FFDC242EB2D44A"/>
          </w:pPr>
          <w:r>
            <w:t>is an intelligent and motivated individual. She is more than capable of managin</w:t>
          </w:r>
          <w:r>
            <w:t>g a small group of people. As senior editor,</w:t>
          </w:r>
        </w:p>
      </w:docPartBody>
    </w:docPart>
    <w:docPart>
      <w:docPartPr>
        <w:name w:val="BAFE1C2CC724F649B285C25A36C8F4CE"/>
        <w:category>
          <w:name w:val="General"/>
          <w:gallery w:val="placeholder"/>
        </w:category>
        <w:types>
          <w:type w:val="bbPlcHdr"/>
        </w:types>
        <w:behaviors>
          <w:behavior w:val="content"/>
        </w:behaviors>
        <w:guid w:val="{8EBE242E-66D4-264B-BC96-87F5F0DBE8FC}"/>
      </w:docPartPr>
      <w:docPartBody>
        <w:p w:rsidR="00000000" w:rsidRDefault="00D267ED">
          <w:pPr>
            <w:pStyle w:val="BAFE1C2CC724F649B285C25A36C8F4CE"/>
          </w:pPr>
          <w:r>
            <w:t>Employee Name</w:t>
          </w:r>
        </w:p>
      </w:docPartBody>
    </w:docPart>
    <w:docPart>
      <w:docPartPr>
        <w:name w:val="B4AD4C73A7ECF04DB81AFE718502FC46"/>
        <w:category>
          <w:name w:val="General"/>
          <w:gallery w:val="placeholder"/>
        </w:category>
        <w:types>
          <w:type w:val="bbPlcHdr"/>
        </w:types>
        <w:behaviors>
          <w:behavior w:val="content"/>
        </w:behaviors>
        <w:guid w:val="{B8B959D9-7910-7F4E-8D50-C97522AB9FF9}"/>
      </w:docPartPr>
      <w:docPartBody>
        <w:p w:rsidR="00000000" w:rsidRDefault="00D267ED">
          <w:pPr>
            <w:pStyle w:val="B4AD4C73A7ECF04DB81AFE718502FC46"/>
          </w:pPr>
          <w:r>
            <w:t>recruited and managed one writer and one copy editor. With the help of this team, she produced a high-quality newsletter every month and never missed a deadline.</w:t>
          </w:r>
        </w:p>
      </w:docPartBody>
    </w:docPart>
    <w:docPart>
      <w:docPartPr>
        <w:name w:val="9286D83B954D4E44BD7A3727E303665B"/>
        <w:category>
          <w:name w:val="General"/>
          <w:gallery w:val="placeholder"/>
        </w:category>
        <w:types>
          <w:type w:val="bbPlcHdr"/>
        </w:types>
        <w:behaviors>
          <w:behavior w:val="content"/>
        </w:behaviors>
        <w:guid w:val="{892B5726-4240-E54E-AFCC-11AE00254FA3}"/>
      </w:docPartPr>
      <w:docPartBody>
        <w:p w:rsidR="00000000" w:rsidRDefault="00D267ED">
          <w:pPr>
            <w:pStyle w:val="9286D83B954D4E44BD7A3727E303665B"/>
          </w:pPr>
          <w:r>
            <w:t>As part of her former responsibilities,</w:t>
          </w:r>
        </w:p>
      </w:docPartBody>
    </w:docPart>
    <w:docPart>
      <w:docPartPr>
        <w:name w:val="C21C3875CAB0064AB9E3AE6B8F6E7B5E"/>
        <w:category>
          <w:name w:val="General"/>
          <w:gallery w:val="placeholder"/>
        </w:category>
        <w:types>
          <w:type w:val="bbPlcHdr"/>
        </w:types>
        <w:behaviors>
          <w:behavior w:val="content"/>
        </w:behaviors>
        <w:guid w:val="{7CF4C503-B818-D142-9BC3-5B242FF876E0}"/>
      </w:docPartPr>
      <w:docPartBody>
        <w:p w:rsidR="00000000" w:rsidRDefault="00D267ED">
          <w:pPr>
            <w:pStyle w:val="C21C3875CAB0064AB9E3AE6B8F6E7B5E"/>
          </w:pPr>
          <w:r>
            <w:t>Employee Name</w:t>
          </w:r>
        </w:p>
      </w:docPartBody>
    </w:docPart>
    <w:docPart>
      <w:docPartPr>
        <w:name w:val="DAFA34BAB7C3994D8BAA41AC0F7419E7"/>
        <w:category>
          <w:name w:val="General"/>
          <w:gallery w:val="placeholder"/>
        </w:category>
        <w:types>
          <w:type w:val="bbPlcHdr"/>
        </w:types>
        <w:behaviors>
          <w:behavior w:val="content"/>
        </w:behaviors>
        <w:guid w:val="{3EEE9362-F4B7-BF43-AEF3-F2ADBC10A8FD}"/>
      </w:docPartPr>
      <w:docPartBody>
        <w:p w:rsidR="00000000" w:rsidRDefault="00D267ED">
          <w:pPr>
            <w:pStyle w:val="DAFA34BAB7C3994D8BAA41AC0F7419E7"/>
          </w:pPr>
          <w:r>
            <w:t>interview</w:t>
          </w:r>
          <w:r>
            <w:t>ed competitors in our sector and developed reports on new technologies and areas for growth. Peers in my field would often tell me that she was interesting to talk to and wrote credible content that accurately reflected their feedback. I believe that devel</w:t>
          </w:r>
          <w:r>
            <w:t>oping quality relationships with industry competitors is the responsibility of each</w:t>
          </w:r>
        </w:p>
      </w:docPartBody>
    </w:docPart>
    <w:docPart>
      <w:docPartPr>
        <w:name w:val="E9EE5BD12181084B90E01D7DAC951B2D"/>
        <w:category>
          <w:name w:val="General"/>
          <w:gallery w:val="placeholder"/>
        </w:category>
        <w:types>
          <w:type w:val="bbPlcHdr"/>
        </w:types>
        <w:behaviors>
          <w:behavior w:val="content"/>
        </w:behaviors>
        <w:guid w:val="{D5A0C00A-09B8-F443-ABD3-2F36B8E3CFD3}"/>
      </w:docPartPr>
      <w:docPartBody>
        <w:p w:rsidR="00000000" w:rsidRDefault="00D267ED">
          <w:pPr>
            <w:pStyle w:val="E9EE5BD12181084B90E01D7DAC951B2D"/>
          </w:pPr>
          <w:r>
            <w:t>Your Company Name</w:t>
          </w:r>
        </w:p>
      </w:docPartBody>
    </w:docPart>
    <w:docPart>
      <w:docPartPr>
        <w:name w:val="CF567EEF61A46943BD6BC55262AFBFFF"/>
        <w:category>
          <w:name w:val="General"/>
          <w:gallery w:val="placeholder"/>
        </w:category>
        <w:types>
          <w:type w:val="bbPlcHdr"/>
        </w:types>
        <w:behaviors>
          <w:behavior w:val="content"/>
        </w:behaviors>
        <w:guid w:val="{561053E3-B105-514C-9DA9-9E89E6E68BC5}"/>
      </w:docPartPr>
      <w:docPartBody>
        <w:p w:rsidR="00000000" w:rsidRDefault="00D267ED">
          <w:pPr>
            <w:pStyle w:val="CF567EEF61A46943BD6BC55262AFBFFF"/>
          </w:pPr>
          <w:r>
            <w:t>employee, and</w:t>
          </w:r>
        </w:p>
      </w:docPartBody>
    </w:docPart>
    <w:docPart>
      <w:docPartPr>
        <w:name w:val="555D1B17119ED04887B8230C5E02960A"/>
        <w:category>
          <w:name w:val="General"/>
          <w:gallery w:val="placeholder"/>
        </w:category>
        <w:types>
          <w:type w:val="bbPlcHdr"/>
        </w:types>
        <w:behaviors>
          <w:behavior w:val="content"/>
        </w:behaviors>
        <w:guid w:val="{21C7DF82-E61F-724E-96AC-ED7C104BD6E4}"/>
      </w:docPartPr>
      <w:docPartBody>
        <w:p w:rsidR="00000000" w:rsidRDefault="00D267ED">
          <w:pPr>
            <w:pStyle w:val="555D1B17119ED04887B8230C5E02960A"/>
          </w:pPr>
          <w:r>
            <w:t>Employee Name</w:t>
          </w:r>
        </w:p>
      </w:docPartBody>
    </w:docPart>
    <w:docPart>
      <w:docPartPr>
        <w:name w:val="F709567E60B2A24A83A80EEAE3A3AB1D"/>
        <w:category>
          <w:name w:val="General"/>
          <w:gallery w:val="placeholder"/>
        </w:category>
        <w:types>
          <w:type w:val="bbPlcHdr"/>
        </w:types>
        <w:behaviors>
          <w:behavior w:val="content"/>
        </w:behaviors>
        <w:guid w:val="{D61823AB-DACC-9D4F-A564-CB832068D710}"/>
      </w:docPartPr>
      <w:docPartBody>
        <w:p w:rsidR="00000000" w:rsidRDefault="00D267ED">
          <w:pPr>
            <w:pStyle w:val="F709567E60B2A24A83A80EEAE3A3AB1D"/>
          </w:pPr>
          <w:r>
            <w:t>consistent contributions to that end are an excellent case in point.</w:t>
          </w:r>
        </w:p>
      </w:docPartBody>
    </w:docPart>
    <w:docPart>
      <w:docPartPr>
        <w:name w:val="441AC62E540B0440888D698376E96D7F"/>
        <w:category>
          <w:name w:val="General"/>
          <w:gallery w:val="placeholder"/>
        </w:category>
        <w:types>
          <w:type w:val="bbPlcHdr"/>
        </w:types>
        <w:behaviors>
          <w:behavior w:val="content"/>
        </w:behaviors>
        <w:guid w:val="{10C41ABE-D518-F44D-8248-0630E9243C13}"/>
      </w:docPartPr>
      <w:docPartBody>
        <w:p w:rsidR="00000000" w:rsidRDefault="00D267ED">
          <w:pPr>
            <w:pStyle w:val="441AC62E540B0440888D698376E96D7F"/>
          </w:pPr>
          <w:r>
            <w:t>If you would like additional information about</w:t>
          </w:r>
        </w:p>
      </w:docPartBody>
    </w:docPart>
    <w:docPart>
      <w:docPartPr>
        <w:name w:val="529D0A535C051C49A22CA859F13DE4F6"/>
        <w:category>
          <w:name w:val="General"/>
          <w:gallery w:val="placeholder"/>
        </w:category>
        <w:types>
          <w:type w:val="bbPlcHdr"/>
        </w:types>
        <w:behaviors>
          <w:behavior w:val="content"/>
        </w:behaviors>
        <w:guid w:val="{77934B89-D68B-524B-9ED3-54B56A251249}"/>
      </w:docPartPr>
      <w:docPartBody>
        <w:p w:rsidR="00000000" w:rsidRDefault="00D267ED">
          <w:pPr>
            <w:pStyle w:val="529D0A535C051C49A22CA859F13DE4F6"/>
          </w:pPr>
          <w:r>
            <w:t>Employee Name</w:t>
          </w:r>
        </w:p>
      </w:docPartBody>
    </w:docPart>
    <w:docPart>
      <w:docPartPr>
        <w:name w:val="DFD7281FBFDB9D4A94F08B293952F08F"/>
        <w:category>
          <w:name w:val="General"/>
          <w:gallery w:val="placeholder"/>
        </w:category>
        <w:types>
          <w:type w:val="bbPlcHdr"/>
        </w:types>
        <w:behaviors>
          <w:behavior w:val="content"/>
        </w:behaviors>
        <w:guid w:val="{6B37A9D8-19BA-514E-8287-585B74AF51C9}"/>
      </w:docPartPr>
      <w:docPartBody>
        <w:p w:rsidR="00000000" w:rsidRDefault="00D267ED">
          <w:pPr>
            <w:pStyle w:val="DFD7281FBFDB9D4A94F08B293952F08F"/>
          </w:pPr>
          <w:r>
            <w:t>you can telephone me at</w:t>
          </w:r>
        </w:p>
      </w:docPartBody>
    </w:docPart>
    <w:docPart>
      <w:docPartPr>
        <w:name w:val="10846B97DC4CC049B6CEC48D495B626A"/>
        <w:category>
          <w:name w:val="General"/>
          <w:gallery w:val="placeholder"/>
        </w:category>
        <w:types>
          <w:type w:val="bbPlcHdr"/>
        </w:types>
        <w:behaviors>
          <w:behavior w:val="content"/>
        </w:behaviors>
        <w:guid w:val="{CAB50454-8D32-9B4D-84DC-758F4BDCC7DA}"/>
      </w:docPartPr>
      <w:docPartBody>
        <w:p w:rsidR="00000000" w:rsidRDefault="00D267ED">
          <w:pPr>
            <w:pStyle w:val="10846B97DC4CC049B6CEC48D495B626A"/>
          </w:pPr>
          <w:r>
            <w:t>telephone number</w:t>
          </w:r>
        </w:p>
      </w:docPartBody>
    </w:docPart>
    <w:docPart>
      <w:docPartPr>
        <w:name w:val="A36C3569AE7A774D974D4D941D89F922"/>
        <w:category>
          <w:name w:val="General"/>
          <w:gallery w:val="placeholder"/>
        </w:category>
        <w:types>
          <w:type w:val="bbPlcHdr"/>
        </w:types>
        <w:behaviors>
          <w:behavior w:val="content"/>
        </w:behaviors>
        <w:guid w:val="{166A1AFE-02A3-3F44-9EA4-744837984A94}"/>
      </w:docPartPr>
      <w:docPartBody>
        <w:p w:rsidR="00000000" w:rsidRDefault="00D267ED">
          <w:pPr>
            <w:pStyle w:val="A36C3569AE7A774D974D4D941D89F922"/>
          </w:pPr>
          <w:r>
            <w:t>Sincerely</w:t>
          </w:r>
        </w:p>
      </w:docPartBody>
    </w:docPart>
    <w:docPart>
      <w:docPartPr>
        <w:name w:val="8DCED2420E85C04FABF9D6A0BA8EDF4C"/>
        <w:category>
          <w:name w:val="General"/>
          <w:gallery w:val="placeholder"/>
        </w:category>
        <w:types>
          <w:type w:val="bbPlcHdr"/>
        </w:types>
        <w:behaviors>
          <w:behavior w:val="content"/>
        </w:behaviors>
        <w:guid w:val="{6F041119-251B-F148-96D3-63B970944703}"/>
      </w:docPartPr>
      <w:docPartBody>
        <w:p w:rsidR="00000000" w:rsidRDefault="00D267ED">
          <w:pPr>
            <w:pStyle w:val="8DCED2420E85C04FABF9D6A0BA8EDF4C"/>
          </w:pPr>
          <w:r w:rsidRPr="00D35443">
            <w:t>Your Name</w:t>
          </w:r>
        </w:p>
      </w:docPartBody>
    </w:docPart>
    <w:docPart>
      <w:docPartPr>
        <w:name w:val="A09DE08153F64A48893C7FFA11FF634B"/>
        <w:category>
          <w:name w:val="General"/>
          <w:gallery w:val="placeholder"/>
        </w:category>
        <w:types>
          <w:type w:val="bbPlcHdr"/>
        </w:types>
        <w:behaviors>
          <w:behavior w:val="content"/>
        </w:behaviors>
        <w:guid w:val="{FBD1D16A-509C-CA47-86CC-8C2EF2B66D8A}"/>
      </w:docPartPr>
      <w:docPartBody>
        <w:p w:rsidR="00000000" w:rsidRDefault="00D267ED">
          <w:pPr>
            <w:pStyle w:val="A09DE08153F64A48893C7FFA11FF634B"/>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ED"/>
    <w:rsid w:val="00D2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8C340D0774542BC1A46BFC30111A6">
    <w:name w:val="8068C340D0774542BC1A46BFC30111A6"/>
  </w:style>
  <w:style w:type="paragraph" w:customStyle="1" w:styleId="34F604B1E1D51E47BE45F0AAD0E440D9">
    <w:name w:val="34F604B1E1D51E47BE45F0AAD0E440D9"/>
  </w:style>
  <w:style w:type="paragraph" w:customStyle="1" w:styleId="32375CA84359A544A94CEFA4B5AE1836">
    <w:name w:val="32375CA84359A544A94CEFA4B5AE1836"/>
  </w:style>
  <w:style w:type="paragraph" w:customStyle="1" w:styleId="9DCD066A3B96C943B1A089E2DB9E78C2">
    <w:name w:val="9DCD066A3B96C943B1A089E2DB9E78C2"/>
  </w:style>
  <w:style w:type="paragraph" w:customStyle="1" w:styleId="16BC4ABE1A268A47A487A30C22C2AE58">
    <w:name w:val="16BC4ABE1A268A47A487A30C22C2AE58"/>
  </w:style>
  <w:style w:type="paragraph" w:customStyle="1" w:styleId="07EABDD243038E4E949D79678347DA6C">
    <w:name w:val="07EABDD243038E4E949D79678347DA6C"/>
  </w:style>
  <w:style w:type="paragraph" w:customStyle="1" w:styleId="2E3A9D52CA734F438D2F7367F1FA282C">
    <w:name w:val="2E3A9D52CA734F438D2F7367F1FA282C"/>
  </w:style>
  <w:style w:type="paragraph" w:customStyle="1" w:styleId="7CDD1F0C63E45848976073385B5044AA">
    <w:name w:val="7CDD1F0C63E45848976073385B5044AA"/>
  </w:style>
  <w:style w:type="paragraph" w:customStyle="1" w:styleId="3B31AA861C987B4DBAD46D4FEEF68D49">
    <w:name w:val="3B31AA861C987B4DBAD46D4FEEF68D49"/>
  </w:style>
  <w:style w:type="paragraph" w:customStyle="1" w:styleId="1CA304DBE5FC3E4996944329CDF166C8">
    <w:name w:val="1CA304DBE5FC3E4996944329CDF166C8"/>
  </w:style>
  <w:style w:type="paragraph" w:customStyle="1" w:styleId="B2699EC436708C49A57743C65E0585B0">
    <w:name w:val="B2699EC436708C49A57743C65E0585B0"/>
  </w:style>
  <w:style w:type="paragraph" w:customStyle="1" w:styleId="8D23E8354547784A86BF34D50CB58C3D">
    <w:name w:val="8D23E8354547784A86BF34D50CB58C3D"/>
  </w:style>
  <w:style w:type="paragraph" w:customStyle="1" w:styleId="E499A2FB43E1A844979977A7FACCBBD6">
    <w:name w:val="E499A2FB43E1A844979977A7FACCBBD6"/>
  </w:style>
  <w:style w:type="paragraph" w:customStyle="1" w:styleId="D14012B8EC636144A5A523FA1DFB511D">
    <w:name w:val="D14012B8EC636144A5A523FA1DFB511D"/>
  </w:style>
  <w:style w:type="paragraph" w:customStyle="1" w:styleId="9B1AA6B8E6C0B14F93990AA928CF3AAD">
    <w:name w:val="9B1AA6B8E6C0B14F93990AA928CF3AAD"/>
  </w:style>
  <w:style w:type="paragraph" w:customStyle="1" w:styleId="2BE6BE14236B8E4993501D960A7F603C">
    <w:name w:val="2BE6BE14236B8E4993501D960A7F603C"/>
  </w:style>
  <w:style w:type="paragraph" w:customStyle="1" w:styleId="E5E75CBFF638F74E8680927931598D0A">
    <w:name w:val="E5E75CBFF638F74E8680927931598D0A"/>
  </w:style>
  <w:style w:type="paragraph" w:customStyle="1" w:styleId="E03B0761CF6E664B87BEE33C055BD582">
    <w:name w:val="E03B0761CF6E664B87BEE33C055BD582"/>
  </w:style>
  <w:style w:type="paragraph" w:customStyle="1" w:styleId="C899037AD57D064DA8721375D3BE9AD7">
    <w:name w:val="C899037AD57D064DA8721375D3BE9AD7"/>
  </w:style>
  <w:style w:type="paragraph" w:customStyle="1" w:styleId="E0B3F9A681AC2E4DA177E10BCF9291B3">
    <w:name w:val="E0B3F9A681AC2E4DA177E10BCF9291B3"/>
  </w:style>
  <w:style w:type="paragraph" w:customStyle="1" w:styleId="7204A337A2FA0240A6FFDC242EB2D44A">
    <w:name w:val="7204A337A2FA0240A6FFDC242EB2D44A"/>
  </w:style>
  <w:style w:type="paragraph" w:customStyle="1" w:styleId="BAFE1C2CC724F649B285C25A36C8F4CE">
    <w:name w:val="BAFE1C2CC724F649B285C25A36C8F4CE"/>
  </w:style>
  <w:style w:type="paragraph" w:customStyle="1" w:styleId="B4AD4C73A7ECF04DB81AFE718502FC46">
    <w:name w:val="B4AD4C73A7ECF04DB81AFE718502FC46"/>
  </w:style>
  <w:style w:type="paragraph" w:customStyle="1" w:styleId="9286D83B954D4E44BD7A3727E303665B">
    <w:name w:val="9286D83B954D4E44BD7A3727E303665B"/>
  </w:style>
  <w:style w:type="paragraph" w:customStyle="1" w:styleId="C21C3875CAB0064AB9E3AE6B8F6E7B5E">
    <w:name w:val="C21C3875CAB0064AB9E3AE6B8F6E7B5E"/>
  </w:style>
  <w:style w:type="paragraph" w:customStyle="1" w:styleId="DAFA34BAB7C3994D8BAA41AC0F7419E7">
    <w:name w:val="DAFA34BAB7C3994D8BAA41AC0F7419E7"/>
  </w:style>
  <w:style w:type="paragraph" w:customStyle="1" w:styleId="E9EE5BD12181084B90E01D7DAC951B2D">
    <w:name w:val="E9EE5BD12181084B90E01D7DAC951B2D"/>
  </w:style>
  <w:style w:type="paragraph" w:customStyle="1" w:styleId="CF567EEF61A46943BD6BC55262AFBFFF">
    <w:name w:val="CF567EEF61A46943BD6BC55262AFBFFF"/>
  </w:style>
  <w:style w:type="paragraph" w:customStyle="1" w:styleId="555D1B17119ED04887B8230C5E02960A">
    <w:name w:val="555D1B17119ED04887B8230C5E02960A"/>
  </w:style>
  <w:style w:type="paragraph" w:customStyle="1" w:styleId="F709567E60B2A24A83A80EEAE3A3AB1D">
    <w:name w:val="F709567E60B2A24A83A80EEAE3A3AB1D"/>
  </w:style>
  <w:style w:type="paragraph" w:customStyle="1" w:styleId="441AC62E540B0440888D698376E96D7F">
    <w:name w:val="441AC62E540B0440888D698376E96D7F"/>
  </w:style>
  <w:style w:type="paragraph" w:customStyle="1" w:styleId="529D0A535C051C49A22CA859F13DE4F6">
    <w:name w:val="529D0A535C051C49A22CA859F13DE4F6"/>
  </w:style>
  <w:style w:type="paragraph" w:customStyle="1" w:styleId="DFD7281FBFDB9D4A94F08B293952F08F">
    <w:name w:val="DFD7281FBFDB9D4A94F08B293952F08F"/>
  </w:style>
  <w:style w:type="paragraph" w:customStyle="1" w:styleId="10846B97DC4CC049B6CEC48D495B626A">
    <w:name w:val="10846B97DC4CC049B6CEC48D495B626A"/>
  </w:style>
  <w:style w:type="paragraph" w:customStyle="1" w:styleId="A36C3569AE7A774D974D4D941D89F922">
    <w:name w:val="A36C3569AE7A774D974D4D941D89F922"/>
  </w:style>
  <w:style w:type="paragraph" w:customStyle="1" w:styleId="8DCED2420E85C04FABF9D6A0BA8EDF4C">
    <w:name w:val="8DCED2420E85C04FABF9D6A0BA8EDF4C"/>
  </w:style>
  <w:style w:type="paragraph" w:customStyle="1" w:styleId="A09DE08153F64A48893C7FFA11FF634B">
    <w:name w:val="A09DE08153F64A48893C7FFA11FF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Mathews</dc:creator>
  <cp:keywords/>
  <cp:lastModifiedBy>Brian Mathews</cp:lastModifiedBy>
  <cp:revision>1</cp:revision>
  <cp:lastPrinted>2003-07-09T20:37:00Z</cp:lastPrinted>
  <dcterms:created xsi:type="dcterms:W3CDTF">2019-12-11T12:33:00Z</dcterms:created>
  <dcterms:modified xsi:type="dcterms:W3CDTF">2019-12-11T12:33:00Z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